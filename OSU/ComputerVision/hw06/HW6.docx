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3161" w14:textId="3FBC7EDC" w:rsidR="005347DD" w:rsidRDefault="00FB4CA7">
      <w:pPr>
        <w:pStyle w:val="Heading1"/>
      </w:pPr>
      <w:r>
        <w:t>HW6</w:t>
      </w:r>
    </w:p>
    <w:p w14:paraId="4C2302A3" w14:textId="66FEDA4A" w:rsidR="005347DD" w:rsidRDefault="00FB4CA7">
      <w:pPr>
        <w:pStyle w:val="Heading2"/>
      </w:pPr>
      <w:r>
        <w:t>Covariance tracking:</w:t>
      </w:r>
    </w:p>
    <w:p w14:paraId="5A093202" w14:textId="04AD15C3" w:rsidR="00FB4CA7" w:rsidRPr="00FB4CA7" w:rsidRDefault="00FB4CA7" w:rsidP="00FB4CA7">
      <w:r>
        <w:t>Distance image:</w:t>
      </w:r>
    </w:p>
    <w:p w14:paraId="0DEDCC26" w14:textId="3A67B9C8" w:rsidR="00FB4CA7" w:rsidRDefault="00FB4CA7" w:rsidP="00FB4CA7">
      <w:r>
        <w:rPr>
          <w:noProof/>
        </w:rPr>
        <w:drawing>
          <wp:inline distT="0" distB="0" distL="0" distR="0" wp14:anchorId="61F494FC" wp14:editId="7F046760">
            <wp:extent cx="2705100" cy="1562100"/>
            <wp:effectExtent l="0" t="0" r="0" b="0"/>
            <wp:docPr id="1" name="Picture 1" descr="No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 im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28EC" w14:textId="320D3210" w:rsidR="00FB4CA7" w:rsidRDefault="00FB4CA7" w:rsidP="00FB4CA7">
      <w:r>
        <w:t>Best match found:</w:t>
      </w:r>
      <w:r>
        <w:rPr>
          <w:noProof/>
        </w:rPr>
        <w:t xml:space="preserve"> </w:t>
      </w:r>
    </w:p>
    <w:p w14:paraId="50BFF6E7" w14:textId="4DCE20F5" w:rsidR="00FB4CA7" w:rsidRDefault="00FB4CA7" w:rsidP="00FB4CA7">
      <w:r>
        <w:rPr>
          <w:noProof/>
        </w:rPr>
        <w:drawing>
          <wp:inline distT="0" distB="0" distL="0" distR="0" wp14:anchorId="5A37BABB" wp14:editId="270389E7">
            <wp:extent cx="2159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4020" w14:textId="582169F8" w:rsidR="00FB4CA7" w:rsidRDefault="00FB4CA7" w:rsidP="00FB4CA7"/>
    <w:p w14:paraId="14EB2830" w14:textId="1C716BCB" w:rsidR="00FB4CA7" w:rsidRDefault="00FB4CA7" w:rsidP="00FB4CA7"/>
    <w:p w14:paraId="4641009F" w14:textId="46C19E3E" w:rsidR="00FB4CA7" w:rsidRDefault="00FB4CA7" w:rsidP="00FB4CA7"/>
    <w:p w14:paraId="0CE07922" w14:textId="3D854BDF" w:rsidR="00FB4CA7" w:rsidRDefault="00FB4CA7" w:rsidP="00FB4CA7">
      <w:r>
        <w:t>Mean-shift:</w:t>
      </w:r>
    </w:p>
    <w:p w14:paraId="3DBC82F4" w14:textId="2B04906B" w:rsidR="00FB4CA7" w:rsidRDefault="00FB4CA7" w:rsidP="00FB4CA7">
      <w:r>
        <w:t>Target:</w:t>
      </w:r>
    </w:p>
    <w:p w14:paraId="5076A00D" w14:textId="77777777" w:rsidR="00FB4CA7" w:rsidRDefault="00FB4CA7" w:rsidP="00FB4CA7">
      <w:r>
        <w:rPr>
          <w:noProof/>
        </w:rPr>
        <w:drawing>
          <wp:inline distT="0" distB="0" distL="0" distR="0" wp14:anchorId="49C43749" wp14:editId="0789BFF8">
            <wp:extent cx="457200" cy="457200"/>
            <wp:effectExtent l="0" t="0" r="0" b="0"/>
            <wp:docPr id="3" name="Picture 3" descr="A picture containing text, blurry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lurry, project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19B5" w14:textId="20A16DB4" w:rsidR="00FB4CA7" w:rsidRDefault="00FB4CA7" w:rsidP="00FB4CA7">
      <w:r>
        <w:t>Match found after 25 iterations:</w:t>
      </w:r>
    </w:p>
    <w:p w14:paraId="15219560" w14:textId="71E6F15B" w:rsidR="00FB4CA7" w:rsidRPr="00FB4CA7" w:rsidRDefault="00FB4CA7" w:rsidP="00FB4CA7">
      <w:r>
        <w:rPr>
          <w:noProof/>
        </w:rPr>
        <w:drawing>
          <wp:inline distT="0" distB="0" distL="0" distR="0" wp14:anchorId="311F5F93" wp14:editId="1BA25436">
            <wp:extent cx="457200" cy="457200"/>
            <wp:effectExtent l="0" t="0" r="0" b="0"/>
            <wp:docPr id="4" name="Picture 4" descr="A picture containing way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y, roa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CA7" w:rsidRPr="00FB4CA7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8BF7C" w14:textId="77777777" w:rsidR="00F264FB" w:rsidRDefault="00F264FB">
      <w:r>
        <w:separator/>
      </w:r>
    </w:p>
    <w:p w14:paraId="3A86C992" w14:textId="77777777" w:rsidR="00F264FB" w:rsidRDefault="00F264FB"/>
  </w:endnote>
  <w:endnote w:type="continuationSeparator" w:id="0">
    <w:p w14:paraId="0979053F" w14:textId="77777777" w:rsidR="00F264FB" w:rsidRDefault="00F264FB">
      <w:r>
        <w:continuationSeparator/>
      </w:r>
    </w:p>
    <w:p w14:paraId="02CAE688" w14:textId="77777777" w:rsidR="00F264FB" w:rsidRDefault="00F264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1A4690" w14:textId="77777777" w:rsidR="005347DD" w:rsidRDefault="00F264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AF51" w14:textId="77777777" w:rsidR="00F264FB" w:rsidRDefault="00F264FB">
      <w:r>
        <w:separator/>
      </w:r>
    </w:p>
    <w:p w14:paraId="13239583" w14:textId="77777777" w:rsidR="00F264FB" w:rsidRDefault="00F264FB"/>
  </w:footnote>
  <w:footnote w:type="continuationSeparator" w:id="0">
    <w:p w14:paraId="3C3FFA9D" w14:textId="77777777" w:rsidR="00F264FB" w:rsidRDefault="00F264FB">
      <w:r>
        <w:continuationSeparator/>
      </w:r>
    </w:p>
    <w:p w14:paraId="7D7E1B1E" w14:textId="77777777" w:rsidR="00F264FB" w:rsidRDefault="00F264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7"/>
    <w:rsid w:val="005347DD"/>
    <w:rsid w:val="00F264FB"/>
    <w:rsid w:val="00F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7DFEB"/>
  <w15:chartTrackingRefBased/>
  <w15:docId w15:val="{24DC5DE6-5B52-B04B-9AC4-2FB82CA6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cliu/Library/Containers/com.microsoft.Word/Data/Library/Application%20Support/Microsoft/Office/16.0/DTS/en-US%7b3B839D12-5C6D-4A46-AC5B-7629A52C51DB%7d/%7b17EC4E5D-22EB-0D4B-8573-F2462F66569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Liu, Yuchen</cp:lastModifiedBy>
  <cp:revision>1</cp:revision>
  <dcterms:created xsi:type="dcterms:W3CDTF">2021-10-04T02:37:00Z</dcterms:created>
  <dcterms:modified xsi:type="dcterms:W3CDTF">2021-10-04T02:40:00Z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