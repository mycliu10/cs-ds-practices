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ED02" w14:textId="52ADD93A" w:rsidR="00F77608" w:rsidRDefault="002E4BDE" w:rsidP="002E4BDE">
      <w:pPr>
        <w:pStyle w:val="Heading1"/>
      </w:pPr>
      <w:r>
        <w:t>HW03</w:t>
      </w:r>
    </w:p>
    <w:p w14:paraId="727360A8" w14:textId="305F3841" w:rsidR="002E4BDE" w:rsidRDefault="002E4BDE" w:rsidP="002E4BDE">
      <w:pPr>
        <w:pStyle w:val="ListParagraph"/>
        <w:numPr>
          <w:ilvl w:val="0"/>
          <w:numId w:val="7"/>
        </w:numPr>
      </w:pPr>
      <w:r>
        <w:t>Gaussian and Laplacian pyramids: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5"/>
        <w:gridCol w:w="2700"/>
        <w:gridCol w:w="1465"/>
      </w:tblGrid>
      <w:tr w:rsidR="002E4BDE" w14:paraId="2632B76F" w14:textId="77777777" w:rsidTr="002E4BDE">
        <w:tc>
          <w:tcPr>
            <w:tcW w:w="3116" w:type="dxa"/>
          </w:tcPr>
          <w:p w14:paraId="7B348A36" w14:textId="610D7D9D" w:rsidR="002E4BDE" w:rsidRDefault="002E4BDE" w:rsidP="002E4BDE">
            <w:r>
              <w:rPr>
                <w:noProof/>
              </w:rPr>
              <w:drawing>
                <wp:inline distT="0" distB="0" distL="0" distR="0" wp14:anchorId="5D98E12D" wp14:editId="158011BF">
                  <wp:extent cx="2197100" cy="2933700"/>
                  <wp:effectExtent l="0" t="0" r="0" b="0"/>
                  <wp:docPr id="1" name="Picture 1" descr="A white dog sitting in the gras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white dog sitting in the grass&#10;&#10;Description automatically generated with low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9A72CEF" w14:textId="6552929A" w:rsidR="002E4BDE" w:rsidRDefault="002E4BDE" w:rsidP="002E4BDE">
            <w:r>
              <w:rPr>
                <w:noProof/>
              </w:rPr>
              <w:drawing>
                <wp:inline distT="0" distB="0" distL="0" distR="0" wp14:anchorId="2BCF062C" wp14:editId="090AE9B4">
                  <wp:extent cx="1104900" cy="1460500"/>
                  <wp:effectExtent l="0" t="0" r="0" b="0"/>
                  <wp:docPr id="3" name="Picture 3" descr="A dog sitting in the gras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dog sitting in the grass&#10;&#10;Description automatically generated with low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D739549" w14:textId="5359BF88" w:rsidR="002E4BDE" w:rsidRDefault="002E4BDE" w:rsidP="002E4BDE">
            <w:r>
              <w:rPr>
                <w:noProof/>
              </w:rPr>
              <w:drawing>
                <wp:inline distT="0" distB="0" distL="0" distR="0" wp14:anchorId="3515B16E" wp14:editId="0C0D335A">
                  <wp:extent cx="546100" cy="736600"/>
                  <wp:effectExtent l="0" t="0" r="0" b="0"/>
                  <wp:docPr id="4" name="Picture 4" descr="A dog looking at the camer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dog looking at the camera&#10;&#10;Description automatically generated with medium confidenc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BDE" w14:paraId="14B18D19" w14:textId="77777777" w:rsidTr="002E4BDE">
        <w:tc>
          <w:tcPr>
            <w:tcW w:w="3116" w:type="dxa"/>
          </w:tcPr>
          <w:p w14:paraId="02B3F3B8" w14:textId="2AEDCD7B" w:rsidR="002E4BDE" w:rsidRDefault="002E4BDE" w:rsidP="002E4BDE">
            <w:r>
              <w:rPr>
                <w:noProof/>
              </w:rPr>
              <w:lastRenderedPageBreak/>
              <w:drawing>
                <wp:inline distT="0" distB="0" distL="0" distR="0" wp14:anchorId="7FF0BCA6" wp14:editId="09D58A45">
                  <wp:extent cx="4394200" cy="5854700"/>
                  <wp:effectExtent l="0" t="0" r="0" b="0"/>
                  <wp:docPr id="7" name="Picture 7" descr="A picture containing building material, st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building material, ston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0" cy="585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C999DE1" w14:textId="17C17636" w:rsidR="002E4BDE" w:rsidRDefault="002E4BDE" w:rsidP="002E4BDE">
            <w:r>
              <w:rPr>
                <w:noProof/>
              </w:rPr>
              <w:drawing>
                <wp:inline distT="0" distB="0" distL="0" distR="0" wp14:anchorId="73E0B262" wp14:editId="3913534F">
                  <wp:extent cx="2197100" cy="2933700"/>
                  <wp:effectExtent l="0" t="0" r="0" b="0"/>
                  <wp:docPr id="6" name="Picture 6" descr="A picture containing building material, st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building material, stone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C4A97E2" w14:textId="6B00B3CF" w:rsidR="002E4BDE" w:rsidRDefault="002E4BDE" w:rsidP="002E4BDE">
            <w:r>
              <w:rPr>
                <w:noProof/>
              </w:rPr>
              <w:drawing>
                <wp:inline distT="0" distB="0" distL="0" distR="0" wp14:anchorId="14FEEFC8" wp14:editId="55073262">
                  <wp:extent cx="1104900" cy="1460500"/>
                  <wp:effectExtent l="0" t="0" r="0" b="0"/>
                  <wp:docPr id="5" name="Picture 5" descr="A dog with a human 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dog with a human face&#10;&#10;Description automatically generated with low confidenc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FDD633" w14:textId="602635E8" w:rsidR="002E4BDE" w:rsidRDefault="002E4BDE" w:rsidP="002E4BDE"/>
    <w:p w14:paraId="34EEF201" w14:textId="12D85E1C" w:rsidR="002E4BDE" w:rsidRDefault="002E4BDE" w:rsidP="002E4BDE">
      <w:pPr>
        <w:pStyle w:val="ListParagraph"/>
        <w:numPr>
          <w:ilvl w:val="0"/>
          <w:numId w:val="7"/>
        </w:numPr>
      </w:pPr>
      <w:r>
        <w:t>Different thresholds show different noises. T=50 shows best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E4BDE" w14:paraId="11972A3B" w14:textId="0014D10F" w:rsidTr="002E4BDE">
        <w:tc>
          <w:tcPr>
            <w:tcW w:w="2198" w:type="dxa"/>
          </w:tcPr>
          <w:p w14:paraId="4963FC75" w14:textId="10B8D387" w:rsidR="002E4BDE" w:rsidRDefault="002E4BDE" w:rsidP="002E4BDE">
            <w:r>
              <w:rPr>
                <w:noProof/>
              </w:rPr>
              <w:drawing>
                <wp:inline distT="0" distB="0" distL="0" distR="0" wp14:anchorId="1D979A2B" wp14:editId="5781FCA3">
                  <wp:extent cx="1225296" cy="914400"/>
                  <wp:effectExtent l="0" t="0" r="0" b="0"/>
                  <wp:docPr id="8" name="Picture 8" descr="A picture containing text, silhouet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, silhouett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29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dxa"/>
          </w:tcPr>
          <w:p w14:paraId="1BD902BA" w14:textId="323C3BD0" w:rsidR="002E4BDE" w:rsidRDefault="002E4BDE" w:rsidP="002E4BDE">
            <w:r>
              <w:rPr>
                <w:noProof/>
              </w:rPr>
              <w:drawing>
                <wp:inline distT="0" distB="0" distL="0" distR="0" wp14:anchorId="4BCF5D8D" wp14:editId="30C5CEA2">
                  <wp:extent cx="1225296" cy="914400"/>
                  <wp:effectExtent l="0" t="0" r="0" b="0"/>
                  <wp:docPr id="9" name="Picture 9" descr="A picture containing text, silhouet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ext, silhouett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29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dxa"/>
          </w:tcPr>
          <w:p w14:paraId="6F4A5476" w14:textId="64D70BEA" w:rsidR="002E4BDE" w:rsidRDefault="002E4BDE" w:rsidP="002E4BDE">
            <w:r>
              <w:rPr>
                <w:noProof/>
              </w:rPr>
              <w:drawing>
                <wp:inline distT="0" distB="0" distL="0" distR="0" wp14:anchorId="28F10A4B" wp14:editId="2F94F964">
                  <wp:extent cx="1225296" cy="914400"/>
                  <wp:effectExtent l="0" t="0" r="0" b="0"/>
                  <wp:docPr id="10" name="Picture 10" descr="A picture containing silhouet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silhouett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29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5" w:type="dxa"/>
          </w:tcPr>
          <w:p w14:paraId="7DE8E33D" w14:textId="7CDFFB88" w:rsidR="002E4BDE" w:rsidRDefault="002E4BDE" w:rsidP="002E4BD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C19ABA" wp14:editId="404E0DCD">
                  <wp:extent cx="1225296" cy="914400"/>
                  <wp:effectExtent l="0" t="0" r="0" b="0"/>
                  <wp:docPr id="11" name="Picture 11" descr="A picture containing text, dark, silhouet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text, dark, silhouett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29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" w:type="dxa"/>
          </w:tcPr>
          <w:p w14:paraId="39A4D0A4" w14:textId="553F7078" w:rsidR="002E4BDE" w:rsidRDefault="002E4BDE" w:rsidP="002E4BD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CAA1C1" wp14:editId="108BFB6B">
                  <wp:extent cx="1225296" cy="914400"/>
                  <wp:effectExtent l="0" t="0" r="0" b="0"/>
                  <wp:docPr id="12" name="Picture 12" descr="A light in the dark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light in the dark&#10;&#10;Description automatically generated with low confidenc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29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BDE" w14:paraId="62BA490D" w14:textId="02E4F328" w:rsidTr="002E4BDE">
        <w:tc>
          <w:tcPr>
            <w:tcW w:w="2198" w:type="dxa"/>
          </w:tcPr>
          <w:p w14:paraId="6F3BDA8B" w14:textId="4AE82542" w:rsidR="002E4BDE" w:rsidRDefault="002E4BDE" w:rsidP="002E4BDE">
            <w:r>
              <w:t>T=5</w:t>
            </w:r>
          </w:p>
        </w:tc>
        <w:tc>
          <w:tcPr>
            <w:tcW w:w="2197" w:type="dxa"/>
          </w:tcPr>
          <w:p w14:paraId="663C00C7" w14:textId="0A3C6E88" w:rsidR="002E4BDE" w:rsidRDefault="002E4BDE" w:rsidP="002E4BDE">
            <w:r>
              <w:t>T=10</w:t>
            </w:r>
          </w:p>
        </w:tc>
        <w:tc>
          <w:tcPr>
            <w:tcW w:w="2197" w:type="dxa"/>
          </w:tcPr>
          <w:p w14:paraId="26F6BCEB" w14:textId="763FD5F7" w:rsidR="002E4BDE" w:rsidRDefault="002E4BDE" w:rsidP="002E4BDE">
            <w:r>
              <w:t>T=20</w:t>
            </w:r>
          </w:p>
        </w:tc>
        <w:tc>
          <w:tcPr>
            <w:tcW w:w="2145" w:type="dxa"/>
          </w:tcPr>
          <w:p w14:paraId="658FDDB4" w14:textId="1790DD20" w:rsidR="002E4BDE" w:rsidRDefault="002E4BDE" w:rsidP="002E4BDE">
            <w:r>
              <w:t>T = 50</w:t>
            </w:r>
          </w:p>
        </w:tc>
        <w:tc>
          <w:tcPr>
            <w:tcW w:w="613" w:type="dxa"/>
          </w:tcPr>
          <w:p w14:paraId="245102E6" w14:textId="38C0A6D0" w:rsidR="002E4BDE" w:rsidRDefault="002E4BDE" w:rsidP="002E4BDE">
            <w:r>
              <w:t>T=100</w:t>
            </w:r>
          </w:p>
        </w:tc>
      </w:tr>
    </w:tbl>
    <w:p w14:paraId="2DE8C3CC" w14:textId="51CC4FA8" w:rsidR="002E4BDE" w:rsidRDefault="002E4BDE" w:rsidP="002E4BDE"/>
    <w:p w14:paraId="2618AE8F" w14:textId="0147000E" w:rsidR="002E4BDE" w:rsidRDefault="002E4BDE" w:rsidP="002E4BDE">
      <w:pPr>
        <w:pStyle w:val="ListParagraph"/>
        <w:numPr>
          <w:ilvl w:val="0"/>
          <w:numId w:val="7"/>
        </w:numPr>
      </w:pPr>
      <w:proofErr w:type="gramStart"/>
      <w:r>
        <w:lastRenderedPageBreak/>
        <w:t>So</w:t>
      </w:r>
      <w:proofErr w:type="gramEnd"/>
      <w:r>
        <w:t xml:space="preserve"> T = 50 shows the best result among all. Statical distance helps reduce </w:t>
      </w:r>
      <w:proofErr w:type="gramStart"/>
      <w:r>
        <w:t>much</w:t>
      </w:r>
      <w:proofErr w:type="gramEnd"/>
      <w:r>
        <w:t xml:space="preserve"> noises.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2E4BDE" w14:paraId="144B36CD" w14:textId="51FC5B31" w:rsidTr="002E4BDE">
        <w:tc>
          <w:tcPr>
            <w:tcW w:w="2103" w:type="dxa"/>
          </w:tcPr>
          <w:p w14:paraId="1FDC2F8F" w14:textId="0520B476" w:rsidR="002E4BDE" w:rsidRDefault="002E4BDE" w:rsidP="002E4BD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2B7BAA7" wp14:editId="6C2DC2DE">
                  <wp:extent cx="1225296" cy="914400"/>
                  <wp:effectExtent l="0" t="0" r="0" b="0"/>
                  <wp:docPr id="13" name="Picture 13" descr="A black and white image of a person's 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black and white image of a person's face&#10;&#10;Description automatically generated with low confidenc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29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3" w:type="dxa"/>
          </w:tcPr>
          <w:p w14:paraId="5D1956D1" w14:textId="2D9288D7" w:rsidR="002E4BDE" w:rsidRDefault="002E4BDE" w:rsidP="002E4BD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9986231" wp14:editId="32999EEF">
                  <wp:extent cx="1225296" cy="914400"/>
                  <wp:effectExtent l="0" t="0" r="0" b="0"/>
                  <wp:docPr id="14" name="Picture 14" descr="A picture containing outdoor object, silhouet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outdoor object, silhouette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29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3" w:type="dxa"/>
          </w:tcPr>
          <w:p w14:paraId="30246FE9" w14:textId="171A09CF" w:rsidR="002E4BDE" w:rsidRDefault="002E4BDE" w:rsidP="002E4BD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CF70BD6" wp14:editId="4A72FA09">
                  <wp:extent cx="1225296" cy="914400"/>
                  <wp:effectExtent l="0" t="0" r="0" b="0"/>
                  <wp:docPr id="15" name="Picture 15" descr="A picture containing text, silhouet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text, silhouette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29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3" w:type="dxa"/>
          </w:tcPr>
          <w:p w14:paraId="00E60B46" w14:textId="73413B54" w:rsidR="002E4BDE" w:rsidRDefault="002E4BDE" w:rsidP="002E4BD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88E0A11" wp14:editId="37EF027D">
                  <wp:extent cx="1225296" cy="914400"/>
                  <wp:effectExtent l="0" t="0" r="0" b="0"/>
                  <wp:docPr id="16" name="Picture 16" descr="A picture containing text, silhouet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picture containing text, silhouette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29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dxa"/>
          </w:tcPr>
          <w:p w14:paraId="59435A57" w14:textId="35EB18B4" w:rsidR="002E4BDE" w:rsidRDefault="002E4BDE" w:rsidP="002E4BDE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1F93C6" wp14:editId="673F395E">
                  <wp:extent cx="1225296" cy="914400"/>
                  <wp:effectExtent l="0" t="0" r="0" b="0"/>
                  <wp:docPr id="17" name="Picture 17" descr="A picture containing silhouette, dark, night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silhouette, dark, night sky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29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BDE" w14:paraId="14D7D14E" w14:textId="07ED98E5" w:rsidTr="002E4BDE">
        <w:tc>
          <w:tcPr>
            <w:tcW w:w="2103" w:type="dxa"/>
          </w:tcPr>
          <w:p w14:paraId="24821D0F" w14:textId="5F084CB7" w:rsidR="002E4BDE" w:rsidRDefault="002E4BDE" w:rsidP="002E4BDE">
            <w:pPr>
              <w:pStyle w:val="ListParagraph"/>
              <w:ind w:left="0"/>
            </w:pPr>
            <w:r>
              <w:t>T=2</w:t>
            </w:r>
          </w:p>
        </w:tc>
        <w:tc>
          <w:tcPr>
            <w:tcW w:w="2103" w:type="dxa"/>
          </w:tcPr>
          <w:p w14:paraId="2EA18B79" w14:textId="7D46E898" w:rsidR="002E4BDE" w:rsidRDefault="002E4BDE" w:rsidP="002E4BDE">
            <w:pPr>
              <w:pStyle w:val="ListParagraph"/>
              <w:ind w:left="0"/>
            </w:pPr>
            <w:r>
              <w:t>T=5</w:t>
            </w:r>
          </w:p>
        </w:tc>
        <w:tc>
          <w:tcPr>
            <w:tcW w:w="2103" w:type="dxa"/>
          </w:tcPr>
          <w:p w14:paraId="067079F0" w14:textId="1E991D1C" w:rsidR="002E4BDE" w:rsidRDefault="002E4BDE" w:rsidP="002E4BDE">
            <w:pPr>
              <w:pStyle w:val="ListParagraph"/>
              <w:ind w:left="0"/>
            </w:pPr>
            <w:r>
              <w:t>T=10</w:t>
            </w:r>
          </w:p>
        </w:tc>
        <w:tc>
          <w:tcPr>
            <w:tcW w:w="2103" w:type="dxa"/>
          </w:tcPr>
          <w:p w14:paraId="2402A745" w14:textId="4C5BCB71" w:rsidR="002E4BDE" w:rsidRDefault="002E4BDE" w:rsidP="002E4BDE">
            <w:pPr>
              <w:pStyle w:val="ListParagraph"/>
              <w:ind w:left="0"/>
            </w:pPr>
            <w:r>
              <w:t>T=20</w:t>
            </w:r>
          </w:p>
        </w:tc>
        <w:tc>
          <w:tcPr>
            <w:tcW w:w="218" w:type="dxa"/>
          </w:tcPr>
          <w:p w14:paraId="410F4223" w14:textId="7F1281FB" w:rsidR="002E4BDE" w:rsidRDefault="002E4BDE" w:rsidP="002E4BDE">
            <w:pPr>
              <w:pStyle w:val="ListParagraph"/>
              <w:ind w:left="0"/>
            </w:pPr>
            <w:r>
              <w:t>T=50</w:t>
            </w:r>
          </w:p>
        </w:tc>
      </w:tr>
    </w:tbl>
    <w:p w14:paraId="38A9A2C7" w14:textId="1BD9D1B3" w:rsidR="002E4BDE" w:rsidRDefault="002E4BDE" w:rsidP="002E4BDE">
      <w:pPr>
        <w:pStyle w:val="ListParagraph"/>
      </w:pPr>
    </w:p>
    <w:p w14:paraId="0E4E8020" w14:textId="12DC9F02" w:rsidR="002E4BDE" w:rsidRDefault="002E4BDE" w:rsidP="002E4BDE">
      <w:pPr>
        <w:pStyle w:val="ListParagraph"/>
        <w:numPr>
          <w:ilvl w:val="0"/>
          <w:numId w:val="7"/>
        </w:numPr>
      </w:pPr>
      <w:r>
        <w:t xml:space="preserve">Dilation </w:t>
      </w:r>
      <w:proofErr w:type="spellStart"/>
      <w:r>
        <w:t>significally</w:t>
      </w:r>
      <w:proofErr w:type="spellEnd"/>
      <w:r>
        <w:t xml:space="preserve"> reduces “holes” in the picture.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E4BDE" w14:paraId="3433C3C9" w14:textId="77777777" w:rsidTr="002E4BDE">
        <w:tc>
          <w:tcPr>
            <w:tcW w:w="9350" w:type="dxa"/>
          </w:tcPr>
          <w:p w14:paraId="016C5634" w14:textId="639417C1" w:rsidR="002E4BDE" w:rsidRDefault="002E4BDE" w:rsidP="002E4BD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36034F5" wp14:editId="4A802681">
                  <wp:extent cx="2441448" cy="1828800"/>
                  <wp:effectExtent l="0" t="0" r="0" b="0"/>
                  <wp:docPr id="18" name="Picture 18" descr="A picture containing silhouet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silhouette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BDE" w14:paraId="09E1D75C" w14:textId="77777777" w:rsidTr="002E4BDE">
        <w:tc>
          <w:tcPr>
            <w:tcW w:w="9350" w:type="dxa"/>
          </w:tcPr>
          <w:p w14:paraId="40EAC705" w14:textId="51DA9F23" w:rsidR="002E4BDE" w:rsidRDefault="002E4BDE" w:rsidP="002E4BDE">
            <w:pPr>
              <w:pStyle w:val="ListParagraph"/>
              <w:ind w:left="0"/>
            </w:pPr>
            <w:r>
              <w:t>Dilated image</w:t>
            </w:r>
          </w:p>
        </w:tc>
      </w:tr>
    </w:tbl>
    <w:p w14:paraId="292C84C5" w14:textId="4B17DC3A" w:rsidR="002E4BDE" w:rsidRDefault="002E4BDE" w:rsidP="002E4BDE">
      <w:pPr>
        <w:pStyle w:val="ListParagraph"/>
      </w:pPr>
    </w:p>
    <w:p w14:paraId="6D688717" w14:textId="334BF6E3" w:rsidR="002E4BDE" w:rsidRDefault="00A678F9" w:rsidP="002E4BDE">
      <w:pPr>
        <w:pStyle w:val="ListParagraph"/>
        <w:numPr>
          <w:ilvl w:val="0"/>
          <w:numId w:val="7"/>
        </w:numPr>
      </w:pPr>
      <w:r>
        <w:t>Back ground is mostly continuous as shown by labels.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BDE" w14:paraId="682EE610" w14:textId="77777777" w:rsidTr="002E4BDE">
        <w:tc>
          <w:tcPr>
            <w:tcW w:w="9350" w:type="dxa"/>
          </w:tcPr>
          <w:p w14:paraId="7F7FE2DB" w14:textId="1682B576" w:rsidR="002E4BDE" w:rsidRDefault="002E4BDE" w:rsidP="002E4BDE">
            <w:r>
              <w:rPr>
                <w:noProof/>
              </w:rPr>
              <w:drawing>
                <wp:inline distT="0" distB="0" distL="0" distR="0" wp14:anchorId="2F781B67" wp14:editId="3AC06C8F">
                  <wp:extent cx="2921000" cy="2184400"/>
                  <wp:effectExtent l="0" t="0" r="0" b="0"/>
                  <wp:docPr id="19" name="Picture 19" descr="A picture containing out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picture containing outdoor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0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BDE" w14:paraId="3F531029" w14:textId="77777777" w:rsidTr="002E4BDE">
        <w:tc>
          <w:tcPr>
            <w:tcW w:w="9350" w:type="dxa"/>
          </w:tcPr>
          <w:p w14:paraId="6A3CF36A" w14:textId="5B3EE78C" w:rsidR="002E4BDE" w:rsidRDefault="00A678F9" w:rsidP="002E4BDE">
            <w:r>
              <w:t>Largest region by labels</w:t>
            </w:r>
          </w:p>
        </w:tc>
      </w:tr>
    </w:tbl>
    <w:p w14:paraId="3BBA42CC" w14:textId="77777777" w:rsidR="002E4BDE" w:rsidRPr="002E4BDE" w:rsidRDefault="002E4BDE" w:rsidP="002E4BDE"/>
    <w:sectPr w:rsidR="002E4BDE" w:rsidRPr="002E4BDE">
      <w:footerReference w:type="default" r:id="rId25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A3F8F" w14:textId="77777777" w:rsidR="00B875EF" w:rsidRDefault="00B875EF">
      <w:r>
        <w:separator/>
      </w:r>
    </w:p>
    <w:p w14:paraId="74152B89" w14:textId="77777777" w:rsidR="00B875EF" w:rsidRDefault="00B875EF"/>
  </w:endnote>
  <w:endnote w:type="continuationSeparator" w:id="0">
    <w:p w14:paraId="48806A62" w14:textId="77777777" w:rsidR="00B875EF" w:rsidRDefault="00B875EF">
      <w:r>
        <w:continuationSeparator/>
      </w:r>
    </w:p>
    <w:p w14:paraId="017E03A7" w14:textId="77777777" w:rsidR="00B875EF" w:rsidRDefault="00B875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60636A" w14:textId="77777777" w:rsidR="00F77608" w:rsidRDefault="00B875E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F03FD" w14:textId="77777777" w:rsidR="00B875EF" w:rsidRDefault="00B875EF">
      <w:r>
        <w:separator/>
      </w:r>
    </w:p>
    <w:p w14:paraId="1C98BEE1" w14:textId="77777777" w:rsidR="00B875EF" w:rsidRDefault="00B875EF"/>
  </w:footnote>
  <w:footnote w:type="continuationSeparator" w:id="0">
    <w:p w14:paraId="5A462E4C" w14:textId="77777777" w:rsidR="00B875EF" w:rsidRDefault="00B875EF">
      <w:r>
        <w:continuationSeparator/>
      </w:r>
    </w:p>
    <w:p w14:paraId="516AF5EC" w14:textId="77777777" w:rsidR="00B875EF" w:rsidRDefault="00B875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E6AB6"/>
    <w:multiLevelType w:val="hybridMultilevel"/>
    <w:tmpl w:val="E89E8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765E0"/>
    <w:multiLevelType w:val="hybridMultilevel"/>
    <w:tmpl w:val="CD7CB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8585D"/>
    <w:multiLevelType w:val="hybridMultilevel"/>
    <w:tmpl w:val="7AA20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DE"/>
    <w:rsid w:val="002E4BDE"/>
    <w:rsid w:val="00A678F9"/>
    <w:rsid w:val="00B875EF"/>
    <w:rsid w:val="00F7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E5BBA"/>
  <w15:chartTrackingRefBased/>
  <w15:docId w15:val="{39A42530-4B24-3D4C-9B7C-03603C01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E4BDE"/>
    <w:pPr>
      <w:ind w:left="720"/>
      <w:contextualSpacing/>
    </w:pPr>
  </w:style>
  <w:style w:type="table" w:styleId="TableGrid">
    <w:name w:val="Table Grid"/>
    <w:basedOn w:val="TableNormal"/>
    <w:uiPriority w:val="39"/>
    <w:rsid w:val="002E4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cliu/Library/Containers/com.microsoft.Word/Data/Library/Application%20Support/Microsoft/Office/16.0/DTS/en-US%7b3B839D12-5C6D-4A46-AC5B-7629A52C51DB%7d/%7b17EC4E5D-22EB-0D4B-8573-F2462F66569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Liu, Yuchen</cp:lastModifiedBy>
  <cp:revision>1</cp:revision>
  <dcterms:created xsi:type="dcterms:W3CDTF">2021-09-13T06:19:00Z</dcterms:created>
  <dcterms:modified xsi:type="dcterms:W3CDTF">2021-09-13T06:30:00Z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