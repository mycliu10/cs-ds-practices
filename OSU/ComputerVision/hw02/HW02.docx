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429D0" w14:textId="31415460" w:rsidR="009B23A4" w:rsidRDefault="0098234C">
      <w:pPr>
        <w:pStyle w:val="Heading1"/>
      </w:pPr>
      <w:r>
        <w:t>HW02</w:t>
      </w:r>
    </w:p>
    <w:p w14:paraId="4B937A18" w14:textId="314AF84A" w:rsidR="009B23A4" w:rsidRDefault="0098234C" w:rsidP="0098234C">
      <w:pPr>
        <w:pStyle w:val="Heading2"/>
        <w:numPr>
          <w:ilvl w:val="0"/>
          <w:numId w:val="6"/>
        </w:numPr>
      </w:pPr>
      <w:r>
        <w:t>The face becomes recognizable when sigma &lt; 5.0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8234C" w14:paraId="4E450DDA" w14:textId="77777777" w:rsidTr="0098234C">
        <w:tc>
          <w:tcPr>
            <w:tcW w:w="3116" w:type="dxa"/>
          </w:tcPr>
          <w:p w14:paraId="353F9656" w14:textId="77777777" w:rsidR="0098234C" w:rsidRDefault="0098234C" w:rsidP="0098234C">
            <w:pPr>
              <w:keepNext/>
            </w:pPr>
            <w:r>
              <w:rPr>
                <w:noProof/>
              </w:rPr>
              <w:drawing>
                <wp:inline distT="0" distB="0" distL="0" distR="0" wp14:anchorId="481FA5DB" wp14:editId="48728C56">
                  <wp:extent cx="1371600" cy="18288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C462D8" w14:textId="7D4DD100" w:rsidR="0098234C" w:rsidRDefault="0098234C" w:rsidP="0098234C">
            <w:pPr>
              <w:pStyle w:val="Caption"/>
            </w:pPr>
            <w:r>
              <w:t xml:space="preserve">Figure </w:t>
            </w:r>
            <w:fldSimple w:instr=" SEQ Figure \* ARABIC ">
              <w:r w:rsidR="00222814">
                <w:rPr>
                  <w:noProof/>
                </w:rPr>
                <w:t>1</w:t>
              </w:r>
            </w:fldSimple>
            <w:r>
              <w:t>: image when Gaussian smoothing with sigma = 20</w:t>
            </w:r>
          </w:p>
        </w:tc>
        <w:tc>
          <w:tcPr>
            <w:tcW w:w="3117" w:type="dxa"/>
          </w:tcPr>
          <w:p w14:paraId="47F4B60A" w14:textId="77777777" w:rsidR="0098234C" w:rsidRDefault="0098234C" w:rsidP="0098234C">
            <w:pPr>
              <w:keepNext/>
            </w:pPr>
            <w:r>
              <w:rPr>
                <w:noProof/>
              </w:rPr>
              <w:drawing>
                <wp:inline distT="0" distB="0" distL="0" distR="0" wp14:anchorId="4A096D89" wp14:editId="4A450CEC">
                  <wp:extent cx="1371600" cy="1828800"/>
                  <wp:effectExtent l="0" t="0" r="0" b="0"/>
                  <wp:docPr id="1" name="Picture 1" descr="A person wearing a suit and ti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erson wearing a suit and tie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10ACFF" w14:textId="6379F950" w:rsidR="0098234C" w:rsidRDefault="0098234C" w:rsidP="0098234C">
            <w:pPr>
              <w:pStyle w:val="Caption"/>
            </w:pPr>
            <w:r>
              <w:t xml:space="preserve">Figure </w:t>
            </w:r>
            <w:fldSimple w:instr=" SEQ Figure \* ARABIC ">
              <w:r w:rsidR="00222814">
                <w:rPr>
                  <w:noProof/>
                </w:rPr>
                <w:t>2</w:t>
              </w:r>
            </w:fldSimple>
            <w:r>
              <w:t xml:space="preserve">: </w:t>
            </w:r>
            <w:r w:rsidRPr="00B9431E">
              <w:t xml:space="preserve">image when Gaussian smoothing with sigma = </w:t>
            </w:r>
            <w:r>
              <w:t>10</w:t>
            </w:r>
          </w:p>
        </w:tc>
        <w:tc>
          <w:tcPr>
            <w:tcW w:w="3117" w:type="dxa"/>
          </w:tcPr>
          <w:p w14:paraId="45DA760B" w14:textId="77777777" w:rsidR="0098234C" w:rsidRDefault="0098234C" w:rsidP="0098234C">
            <w:pPr>
              <w:keepNext/>
            </w:pPr>
            <w:r>
              <w:rPr>
                <w:noProof/>
              </w:rPr>
              <w:drawing>
                <wp:inline distT="0" distB="0" distL="0" distR="0" wp14:anchorId="4358041D" wp14:editId="32FDF29C">
                  <wp:extent cx="1371600" cy="1828800"/>
                  <wp:effectExtent l="0" t="0" r="0" b="0"/>
                  <wp:docPr id="6" name="Picture 6" descr="A person in a suit and ti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A person in a suit and tie&#10;&#10;Description automatically generated with medium confidence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C972C6" w14:textId="17252636" w:rsidR="0098234C" w:rsidRDefault="0098234C" w:rsidP="0098234C">
            <w:pPr>
              <w:pStyle w:val="Caption"/>
            </w:pPr>
            <w:r>
              <w:t xml:space="preserve">Figure </w:t>
            </w:r>
            <w:fldSimple w:instr=" SEQ Figure \* ARABIC ">
              <w:r w:rsidR="00222814">
                <w:rPr>
                  <w:noProof/>
                </w:rPr>
                <w:t>3</w:t>
              </w:r>
            </w:fldSimple>
            <w:r w:rsidRPr="00525F5A">
              <w:t xml:space="preserve">: image when Gaussian smoothing with sigma = </w:t>
            </w:r>
            <w:r>
              <w:t>5</w:t>
            </w:r>
          </w:p>
        </w:tc>
      </w:tr>
      <w:tr w:rsidR="0098234C" w14:paraId="3D1C4049" w14:textId="77777777" w:rsidTr="0098234C">
        <w:tc>
          <w:tcPr>
            <w:tcW w:w="3116" w:type="dxa"/>
          </w:tcPr>
          <w:p w14:paraId="763F5F5F" w14:textId="77777777" w:rsidR="0098234C" w:rsidRDefault="0098234C" w:rsidP="0098234C">
            <w:pPr>
              <w:keepNext/>
            </w:pPr>
            <w:r>
              <w:rPr>
                <w:noProof/>
              </w:rPr>
              <w:drawing>
                <wp:inline distT="0" distB="0" distL="0" distR="0" wp14:anchorId="1F0A3804" wp14:editId="5A057E90">
                  <wp:extent cx="1371600" cy="1828800"/>
                  <wp:effectExtent l="0" t="0" r="0" b="0"/>
                  <wp:docPr id="10" name="Picture 10" descr="A person in a suit and ti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A person in a suit and tie&#10;&#10;Description automatically generated with medium confidence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31465A" w14:textId="7DBD54A9" w:rsidR="0098234C" w:rsidRDefault="0098234C" w:rsidP="0098234C">
            <w:pPr>
              <w:pStyle w:val="Caption"/>
            </w:pPr>
            <w:r>
              <w:t xml:space="preserve">Figure </w:t>
            </w:r>
            <w:fldSimple w:instr=" SEQ Figure \* ARABIC ">
              <w:r w:rsidR="00222814">
                <w:rPr>
                  <w:noProof/>
                </w:rPr>
                <w:t>4</w:t>
              </w:r>
            </w:fldSimple>
            <w:r w:rsidRPr="00A37961">
              <w:t xml:space="preserve">: image when Gaussian smoothing with sigma = </w:t>
            </w:r>
            <w:r>
              <w:t>2</w:t>
            </w:r>
          </w:p>
        </w:tc>
        <w:tc>
          <w:tcPr>
            <w:tcW w:w="3117" w:type="dxa"/>
          </w:tcPr>
          <w:p w14:paraId="0D7372D1" w14:textId="77777777" w:rsidR="0098234C" w:rsidRDefault="0098234C" w:rsidP="0098234C">
            <w:pPr>
              <w:keepNext/>
            </w:pPr>
            <w:r>
              <w:rPr>
                <w:noProof/>
              </w:rPr>
              <w:drawing>
                <wp:inline distT="0" distB="0" distL="0" distR="0" wp14:anchorId="0550C82E" wp14:editId="62DCCF31">
                  <wp:extent cx="1371600" cy="1828800"/>
                  <wp:effectExtent l="0" t="0" r="0" b="0"/>
                  <wp:docPr id="9" name="Picture 9" descr="A person in a suit and ti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A person in a suit and tie&#10;&#10;Description automatically generated with medium confidence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64C296" w14:textId="6475329F" w:rsidR="0098234C" w:rsidRDefault="0098234C" w:rsidP="0098234C">
            <w:pPr>
              <w:pStyle w:val="Caption"/>
            </w:pPr>
            <w:r>
              <w:t xml:space="preserve">Figure </w:t>
            </w:r>
            <w:fldSimple w:instr=" SEQ Figure \* ARABIC ">
              <w:r w:rsidR="00222814">
                <w:rPr>
                  <w:noProof/>
                </w:rPr>
                <w:t>5</w:t>
              </w:r>
            </w:fldSimple>
            <w:r w:rsidRPr="00FD32BA">
              <w:t>: image when Gaussian smoothing with sigma = 1</w:t>
            </w:r>
          </w:p>
        </w:tc>
        <w:tc>
          <w:tcPr>
            <w:tcW w:w="3117" w:type="dxa"/>
          </w:tcPr>
          <w:p w14:paraId="3D1C43B5" w14:textId="77777777" w:rsidR="0098234C" w:rsidRDefault="0098234C" w:rsidP="0098234C">
            <w:pPr>
              <w:keepNext/>
            </w:pPr>
            <w:r>
              <w:rPr>
                <w:noProof/>
              </w:rPr>
              <w:drawing>
                <wp:inline distT="0" distB="0" distL="0" distR="0" wp14:anchorId="04C693F5" wp14:editId="775EA06B">
                  <wp:extent cx="1371600" cy="1828800"/>
                  <wp:effectExtent l="0" t="0" r="0" b="0"/>
                  <wp:docPr id="8" name="Picture 8" descr="A person in a suit and ti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A person in a suit and tie&#10;&#10;Description automatically generated with medium confidenc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89D0CE" w14:textId="2840A737" w:rsidR="0098234C" w:rsidRDefault="0098234C" w:rsidP="0098234C">
            <w:pPr>
              <w:pStyle w:val="Caption"/>
            </w:pPr>
            <w:r>
              <w:t xml:space="preserve">Figure </w:t>
            </w:r>
            <w:fldSimple w:instr=" SEQ Figure \* ARABIC ">
              <w:r w:rsidR="00222814">
                <w:rPr>
                  <w:noProof/>
                </w:rPr>
                <w:t>6</w:t>
              </w:r>
            </w:fldSimple>
            <w:r w:rsidRPr="00861CA2">
              <w:t xml:space="preserve">: image when Gaussian smoothing with sigma = </w:t>
            </w:r>
            <w:r>
              <w:t>0.5</w:t>
            </w:r>
          </w:p>
        </w:tc>
      </w:tr>
    </w:tbl>
    <w:p w14:paraId="242408F3" w14:textId="50BD2308" w:rsidR="0098234C" w:rsidRDefault="0098234C" w:rsidP="0098234C"/>
    <w:p w14:paraId="02F5D223" w14:textId="2B8B2F3B" w:rsidR="00F5672A" w:rsidRDefault="00F5672A" w:rsidP="0098234C"/>
    <w:p w14:paraId="159FABDA" w14:textId="6F5E0238" w:rsidR="00F5672A" w:rsidRDefault="00F5672A" w:rsidP="00F5672A">
      <w:pPr>
        <w:pStyle w:val="ListParagraph"/>
        <w:numPr>
          <w:ilvl w:val="0"/>
          <w:numId w:val="6"/>
        </w:numPr>
      </w:pPr>
      <w:r>
        <w:t>Gaussian derivative masks.</w:t>
      </w:r>
      <w:r w:rsidR="00222814">
        <w:t xml:space="preserve"> Sigma = 5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F5672A" w14:paraId="0DDA4FE8" w14:textId="77777777" w:rsidTr="00F5672A">
        <w:tc>
          <w:tcPr>
            <w:tcW w:w="4675" w:type="dxa"/>
          </w:tcPr>
          <w:p w14:paraId="5EB38FF2" w14:textId="77777777" w:rsidR="00F5672A" w:rsidRDefault="00F5672A" w:rsidP="00F5672A">
            <w:pPr>
              <w:pStyle w:val="ListParagraph"/>
              <w:keepNext/>
              <w:ind w:left="0"/>
            </w:pPr>
            <w:r>
              <w:rPr>
                <w:noProof/>
              </w:rPr>
              <w:lastRenderedPageBreak/>
              <w:drawing>
                <wp:inline distT="0" distB="0" distL="0" distR="0" wp14:anchorId="694917C5" wp14:editId="78F2C30B">
                  <wp:extent cx="2441448" cy="1828800"/>
                  <wp:effectExtent l="0" t="0" r="0" b="0"/>
                  <wp:docPr id="13" name="Picture 13" descr="A picture containing 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A picture containing diagram&#10;&#10;Description automatically generated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1448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80B664" w14:textId="4A09A6A4" w:rsidR="00F5672A" w:rsidRDefault="00F5672A" w:rsidP="00F5672A">
            <w:pPr>
              <w:pStyle w:val="Caption"/>
            </w:pPr>
            <w:r>
              <w:t xml:space="preserve">Figure </w:t>
            </w:r>
            <w:fldSimple w:instr=" SEQ Figure \* ARABIC ">
              <w:r w:rsidR="00222814">
                <w:rPr>
                  <w:noProof/>
                </w:rPr>
                <w:t>7</w:t>
              </w:r>
            </w:fldSimple>
            <w:r>
              <w:t>: contour of Gaussian derivative mask Gx</w:t>
            </w:r>
          </w:p>
        </w:tc>
        <w:tc>
          <w:tcPr>
            <w:tcW w:w="4675" w:type="dxa"/>
          </w:tcPr>
          <w:p w14:paraId="434D6B95" w14:textId="77777777" w:rsidR="00F5672A" w:rsidRDefault="00F5672A" w:rsidP="00F5672A">
            <w:pPr>
              <w:pStyle w:val="ListParagraph"/>
              <w:keepNext/>
              <w:ind w:left="0"/>
            </w:pPr>
            <w:r>
              <w:rPr>
                <w:noProof/>
              </w:rPr>
              <w:drawing>
                <wp:inline distT="0" distB="0" distL="0" distR="0" wp14:anchorId="256C95C2" wp14:editId="143173FC">
                  <wp:extent cx="2441448" cy="1828800"/>
                  <wp:effectExtent l="0" t="0" r="0" b="0"/>
                  <wp:docPr id="12" name="Picture 12" descr="Diagram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Diagram&#10;&#10;Description automatically generated with low confidenc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1448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E1DCA3" w14:textId="5C1EBB66" w:rsidR="00F5672A" w:rsidRDefault="00F5672A" w:rsidP="00F5672A">
            <w:pPr>
              <w:pStyle w:val="Caption"/>
            </w:pPr>
            <w:r>
              <w:t xml:space="preserve">Figure </w:t>
            </w:r>
            <w:fldSimple w:instr=" SEQ Figure \* ARABIC ">
              <w:r w:rsidR="00222814">
                <w:rPr>
                  <w:noProof/>
                </w:rPr>
                <w:t>8</w:t>
              </w:r>
            </w:fldSimple>
            <w:r w:rsidRPr="00864FC0">
              <w:t>: contour of Gaussian derivative mask G</w:t>
            </w:r>
            <w:r>
              <w:t>y</w:t>
            </w:r>
          </w:p>
        </w:tc>
      </w:tr>
    </w:tbl>
    <w:p w14:paraId="3903AB71" w14:textId="58FE496C" w:rsidR="00F5672A" w:rsidRDefault="00F5672A" w:rsidP="00F5672A">
      <w:pPr>
        <w:pStyle w:val="ListParagraph"/>
      </w:pPr>
    </w:p>
    <w:p w14:paraId="2E53A9B9" w14:textId="5AA2F0DA" w:rsidR="00F5672A" w:rsidRDefault="00F5672A" w:rsidP="00F5672A">
      <w:pPr>
        <w:pStyle w:val="ListParagraph"/>
      </w:pPr>
    </w:p>
    <w:p w14:paraId="37FEC273" w14:textId="64A002C3" w:rsidR="00F5672A" w:rsidRDefault="00F5672A" w:rsidP="00F5672A">
      <w:pPr>
        <w:pStyle w:val="ListParagraph"/>
        <w:numPr>
          <w:ilvl w:val="0"/>
          <w:numId w:val="6"/>
        </w:numPr>
      </w:pPr>
      <w:r>
        <w:t>Magnitude of edges.</w:t>
      </w:r>
      <w:r w:rsidR="00222814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5672A" w14:paraId="483AED35" w14:textId="77777777" w:rsidTr="00F5672A">
        <w:tc>
          <w:tcPr>
            <w:tcW w:w="3116" w:type="dxa"/>
          </w:tcPr>
          <w:p w14:paraId="1C510993" w14:textId="77777777" w:rsidR="00F5672A" w:rsidRDefault="00F5672A" w:rsidP="00F5672A">
            <w:pPr>
              <w:keepNext/>
            </w:pPr>
            <w:r>
              <w:rPr>
                <w:noProof/>
              </w:rPr>
              <w:drawing>
                <wp:inline distT="0" distB="0" distL="0" distR="0" wp14:anchorId="629A9C3E" wp14:editId="634055D6">
                  <wp:extent cx="1371600" cy="1828800"/>
                  <wp:effectExtent l="0" t="0" r="0" b="0"/>
                  <wp:docPr id="16" name="Picture 16" descr="A close up of a dog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 descr="A close up of a dog&#10;&#10;Description automatically generated with low confidenc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58F7DB" w14:textId="66F2DE53" w:rsidR="00F5672A" w:rsidRDefault="00F5672A" w:rsidP="00F5672A">
            <w:pPr>
              <w:pStyle w:val="Caption"/>
            </w:pPr>
            <w:r>
              <w:t xml:space="preserve">Figure </w:t>
            </w:r>
            <w:fldSimple w:instr=" SEQ Figure \* ARABIC ">
              <w:r w:rsidR="00222814">
                <w:rPr>
                  <w:noProof/>
                </w:rPr>
                <w:t>9</w:t>
              </w:r>
            </w:fldSimple>
            <w:r>
              <w:t>: image filtered by a gaussian derivative Gx</w:t>
            </w:r>
          </w:p>
        </w:tc>
        <w:tc>
          <w:tcPr>
            <w:tcW w:w="3117" w:type="dxa"/>
          </w:tcPr>
          <w:p w14:paraId="3A00C5BD" w14:textId="77777777" w:rsidR="00F5672A" w:rsidRDefault="00F5672A" w:rsidP="00F5672A">
            <w:pPr>
              <w:keepNext/>
            </w:pPr>
            <w:r>
              <w:rPr>
                <w:noProof/>
              </w:rPr>
              <w:drawing>
                <wp:inline distT="0" distB="0" distL="0" distR="0" wp14:anchorId="343C5C09" wp14:editId="6DC2E4AC">
                  <wp:extent cx="1371600" cy="1828800"/>
                  <wp:effectExtent l="0" t="0" r="0" b="0"/>
                  <wp:docPr id="15" name="Picture 15" descr="A picture containing st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 descr="A picture containing stone&#10;&#10;Description automatically generated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295E02" w14:textId="57AA17A7" w:rsidR="00F5672A" w:rsidRDefault="00F5672A" w:rsidP="00F5672A">
            <w:pPr>
              <w:pStyle w:val="Caption"/>
            </w:pPr>
            <w:r>
              <w:t xml:space="preserve">Figure </w:t>
            </w:r>
            <w:fldSimple w:instr=" SEQ Figure \* ARABIC ">
              <w:r w:rsidR="00222814">
                <w:rPr>
                  <w:noProof/>
                </w:rPr>
                <w:t>10</w:t>
              </w:r>
            </w:fldSimple>
            <w:r w:rsidRPr="003B3B68">
              <w:t>: image filtered by a gaussian derivative G</w:t>
            </w:r>
            <w:r>
              <w:t>y</w:t>
            </w:r>
          </w:p>
        </w:tc>
        <w:tc>
          <w:tcPr>
            <w:tcW w:w="3117" w:type="dxa"/>
          </w:tcPr>
          <w:p w14:paraId="693199FD" w14:textId="77777777" w:rsidR="00F5672A" w:rsidRDefault="00F5672A" w:rsidP="00F5672A">
            <w:pPr>
              <w:keepNext/>
            </w:pPr>
            <w:r>
              <w:rPr>
                <w:noProof/>
              </w:rPr>
              <w:drawing>
                <wp:inline distT="0" distB="0" distL="0" distR="0" wp14:anchorId="42136663" wp14:editId="65EA2C22">
                  <wp:extent cx="1371600" cy="18288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083737" w14:textId="36A707DA" w:rsidR="00F5672A" w:rsidRDefault="00F5672A" w:rsidP="00F5672A">
            <w:pPr>
              <w:pStyle w:val="Caption"/>
            </w:pPr>
            <w:r>
              <w:t xml:space="preserve">Figure </w:t>
            </w:r>
            <w:fldSimple w:instr=" SEQ Figure \* ARABIC ">
              <w:r w:rsidR="00222814">
                <w:rPr>
                  <w:noProof/>
                </w:rPr>
                <w:t>11</w:t>
              </w:r>
            </w:fldSimple>
            <w:r w:rsidRPr="00395975">
              <w:t>: image filtered by  gaussian derivativ</w:t>
            </w:r>
            <w:r>
              <w:t>es</w:t>
            </w:r>
          </w:p>
        </w:tc>
      </w:tr>
    </w:tbl>
    <w:p w14:paraId="52319B3C" w14:textId="1AA82B3C" w:rsidR="00F5672A" w:rsidRDefault="00F5672A" w:rsidP="00F5672A"/>
    <w:p w14:paraId="408F5644" w14:textId="37FB2119" w:rsidR="00EA7C98" w:rsidRDefault="00EA7C98" w:rsidP="00EA7C98">
      <w:pPr>
        <w:pStyle w:val="ListParagraph"/>
        <w:numPr>
          <w:ilvl w:val="0"/>
          <w:numId w:val="6"/>
        </w:numPr>
      </w:pPr>
      <w:r>
        <w:t>Testing different T values.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A7C98" w14:paraId="18F90A76" w14:textId="77777777" w:rsidTr="00EA7C98">
        <w:tc>
          <w:tcPr>
            <w:tcW w:w="3116" w:type="dxa"/>
          </w:tcPr>
          <w:p w14:paraId="5FF3EAEA" w14:textId="77777777" w:rsidR="00EA7C98" w:rsidRDefault="00EA7C98" w:rsidP="00EA7C98">
            <w:pPr>
              <w:keepNext/>
            </w:pPr>
            <w:r>
              <w:rPr>
                <w:noProof/>
              </w:rPr>
              <w:lastRenderedPageBreak/>
              <w:drawing>
                <wp:inline distT="0" distB="0" distL="0" distR="0" wp14:anchorId="7C89951D" wp14:editId="76D69B09">
                  <wp:extent cx="1371600" cy="1828800"/>
                  <wp:effectExtent l="0" t="0" r="0" b="0"/>
                  <wp:docPr id="19" name="Picture 19" descr="A picture containing text, silhouett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 descr="A picture containing text, silhouette&#10;&#10;Description automatically generated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71162C" w14:textId="7625B8F8" w:rsidR="00EA7C98" w:rsidRDefault="00EA7C98" w:rsidP="00EA7C98">
            <w:pPr>
              <w:pStyle w:val="Caption"/>
            </w:pPr>
            <w:r>
              <w:t xml:space="preserve">Figure </w:t>
            </w:r>
            <w:fldSimple w:instr=" SEQ Figure \* ARABIC ">
              <w:r w:rsidR="00222814">
                <w:rPr>
                  <w:noProof/>
                </w:rPr>
                <w:t>12</w:t>
              </w:r>
            </w:fldSimple>
            <w:r>
              <w:t>: edges shown with a threshold T = 0.27</w:t>
            </w:r>
          </w:p>
        </w:tc>
        <w:tc>
          <w:tcPr>
            <w:tcW w:w="3117" w:type="dxa"/>
          </w:tcPr>
          <w:p w14:paraId="41610C27" w14:textId="77777777" w:rsidR="00EA7C98" w:rsidRDefault="00EA7C98" w:rsidP="00EA7C98">
            <w:pPr>
              <w:keepNext/>
            </w:pPr>
            <w:r>
              <w:rPr>
                <w:noProof/>
              </w:rPr>
              <w:drawing>
                <wp:inline distT="0" distB="0" distL="0" distR="0" wp14:anchorId="7FBA704E" wp14:editId="2080142F">
                  <wp:extent cx="1371600" cy="1828800"/>
                  <wp:effectExtent l="0" t="0" r="0" b="0"/>
                  <wp:docPr id="18" name="Picture 18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 descr="A picture containing text&#10;&#10;Description automatically generated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6C67A9" w14:textId="38B1CB56" w:rsidR="00EA7C98" w:rsidRDefault="00EA7C98" w:rsidP="00EA7C98">
            <w:pPr>
              <w:pStyle w:val="Caption"/>
            </w:pPr>
            <w:r>
              <w:t xml:space="preserve">Figure </w:t>
            </w:r>
            <w:fldSimple w:instr=" SEQ Figure \* ARABIC ">
              <w:r w:rsidR="00222814">
                <w:rPr>
                  <w:noProof/>
                </w:rPr>
                <w:t>13</w:t>
              </w:r>
            </w:fldSimple>
            <w:r w:rsidRPr="00C4395E">
              <w:t>: edges shown with a threshold T = 0.</w:t>
            </w:r>
            <w:r>
              <w:t>13</w:t>
            </w:r>
          </w:p>
        </w:tc>
        <w:tc>
          <w:tcPr>
            <w:tcW w:w="3117" w:type="dxa"/>
          </w:tcPr>
          <w:p w14:paraId="7ABE3F97" w14:textId="77777777" w:rsidR="00EA7C98" w:rsidRDefault="00EA7C98" w:rsidP="00EA7C98">
            <w:pPr>
              <w:keepNext/>
            </w:pPr>
            <w:r>
              <w:rPr>
                <w:noProof/>
              </w:rPr>
              <w:drawing>
                <wp:inline distT="0" distB="0" distL="0" distR="0" wp14:anchorId="662AD619" wp14:editId="451E8825">
                  <wp:extent cx="1371600" cy="1828800"/>
                  <wp:effectExtent l="0" t="0" r="0" b="0"/>
                  <wp:docPr id="17" name="Picture 17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 descr="A picture containing text&#10;&#10;Description automatically generated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D1716B" w14:textId="141E61CD" w:rsidR="00EA7C98" w:rsidRDefault="00EA7C98" w:rsidP="00EA7C98">
            <w:pPr>
              <w:pStyle w:val="Caption"/>
            </w:pPr>
            <w:r>
              <w:t xml:space="preserve">Figure </w:t>
            </w:r>
            <w:fldSimple w:instr=" SEQ Figure \* ARABIC ">
              <w:r w:rsidR="00222814">
                <w:rPr>
                  <w:noProof/>
                </w:rPr>
                <w:t>14</w:t>
              </w:r>
            </w:fldSimple>
            <w:r w:rsidRPr="004E1669">
              <w:t>: edges shown with a threshold T = 0.</w:t>
            </w:r>
            <w:r>
              <w:t>06</w:t>
            </w:r>
          </w:p>
        </w:tc>
      </w:tr>
    </w:tbl>
    <w:p w14:paraId="3831903A" w14:textId="11038B98" w:rsidR="00EA7C98" w:rsidRDefault="00EA7C98" w:rsidP="00EA7C98"/>
    <w:p w14:paraId="500EFB58" w14:textId="364528CF" w:rsidR="00EA7C98" w:rsidRDefault="00EA7C98" w:rsidP="00EA7C98">
      <w:pPr>
        <w:pStyle w:val="ListParagraph"/>
        <w:numPr>
          <w:ilvl w:val="0"/>
          <w:numId w:val="6"/>
        </w:numPr>
      </w:pPr>
      <w:r>
        <w:t xml:space="preserve">Sobel filter shows much sharper edges </w:t>
      </w:r>
      <w:r w:rsidR="00222814">
        <w:t xml:space="preserve">with more details </w:t>
      </w:r>
      <w:r>
        <w:t>than a Gaussian based filter overall.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7"/>
        <w:gridCol w:w="3117"/>
      </w:tblGrid>
      <w:tr w:rsidR="00EA7C98" w14:paraId="2ABBD810" w14:textId="77777777" w:rsidTr="00EA7C98">
        <w:tc>
          <w:tcPr>
            <w:tcW w:w="3117" w:type="dxa"/>
          </w:tcPr>
          <w:p w14:paraId="30F97B25" w14:textId="77777777" w:rsidR="00EA7C98" w:rsidRDefault="00EA7C98" w:rsidP="00EA7C98">
            <w:pPr>
              <w:keepNext/>
            </w:pPr>
            <w:r>
              <w:rPr>
                <w:noProof/>
              </w:rPr>
              <w:drawing>
                <wp:inline distT="0" distB="0" distL="0" distR="0" wp14:anchorId="6B7EABF1" wp14:editId="75973A94">
                  <wp:extent cx="1371600" cy="1828800"/>
                  <wp:effectExtent l="0" t="0" r="0" b="0"/>
                  <wp:docPr id="21" name="Picture 21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 descr="A picture containing text&#10;&#10;Description automatically generated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CA66A2" w14:textId="79E21074" w:rsidR="00EA7C98" w:rsidRDefault="00EA7C98" w:rsidP="00EA7C98">
            <w:pPr>
              <w:pStyle w:val="Caption"/>
            </w:pPr>
            <w:r>
              <w:t xml:space="preserve">Figure </w:t>
            </w:r>
            <w:fldSimple w:instr=" SEQ Figure \* ARABIC ">
              <w:r w:rsidR="00222814">
                <w:rPr>
                  <w:noProof/>
                </w:rPr>
                <w:t>15</w:t>
              </w:r>
            </w:fldSimple>
            <w:r w:rsidRPr="000918A7">
              <w:t>: edges shown with a threshold T = 0.13</w:t>
            </w:r>
          </w:p>
        </w:tc>
        <w:tc>
          <w:tcPr>
            <w:tcW w:w="3117" w:type="dxa"/>
          </w:tcPr>
          <w:p w14:paraId="3920FB96" w14:textId="77777777" w:rsidR="00EA7C98" w:rsidRDefault="00EA7C98" w:rsidP="00EA7C98">
            <w:pPr>
              <w:keepNext/>
            </w:pPr>
            <w:r>
              <w:rPr>
                <w:noProof/>
              </w:rPr>
              <w:drawing>
                <wp:inline distT="0" distB="0" distL="0" distR="0" wp14:anchorId="39B9DB7C" wp14:editId="4FE0EC05">
                  <wp:extent cx="1371600" cy="1828800"/>
                  <wp:effectExtent l="0" t="0" r="0" b="0"/>
                  <wp:docPr id="20" name="Picture 20" descr="A black and white photo of a person's face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 descr="A black and white photo of a person's face&#10;&#10;Description automatically generated with low confidence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D028D8" w14:textId="36AEF9DB" w:rsidR="00EA7C98" w:rsidRDefault="00EA7C98" w:rsidP="00EA7C98">
            <w:pPr>
              <w:pStyle w:val="Caption"/>
            </w:pPr>
            <w:r>
              <w:t xml:space="preserve">Figure </w:t>
            </w:r>
            <w:fldSimple w:instr=" SEQ Figure \* ARABIC ">
              <w:r w:rsidR="00222814">
                <w:rPr>
                  <w:noProof/>
                </w:rPr>
                <w:t>16</w:t>
              </w:r>
            </w:fldSimple>
            <w:r>
              <w:t>: edges shown with Sobel filter</w:t>
            </w:r>
          </w:p>
        </w:tc>
      </w:tr>
    </w:tbl>
    <w:p w14:paraId="5A45CAA2" w14:textId="5EB04610" w:rsidR="00EA7C98" w:rsidRDefault="00EA7C98" w:rsidP="00EA7C98"/>
    <w:p w14:paraId="2B7CC375" w14:textId="7512BACD" w:rsidR="00EA7C98" w:rsidRDefault="00222814" w:rsidP="00EA7C98">
      <w:pPr>
        <w:pStyle w:val="ListParagraph"/>
        <w:numPr>
          <w:ilvl w:val="0"/>
          <w:numId w:val="6"/>
        </w:numPr>
      </w:pPr>
      <w:r>
        <w:t>Canny detector captures the most apparent edges and sharper than both Gaussian and Sobel.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7"/>
        <w:gridCol w:w="3117"/>
        <w:gridCol w:w="3116"/>
      </w:tblGrid>
      <w:tr w:rsidR="00222814" w14:paraId="7CB8297C" w14:textId="227BB746" w:rsidTr="00222814">
        <w:tc>
          <w:tcPr>
            <w:tcW w:w="3117" w:type="dxa"/>
          </w:tcPr>
          <w:p w14:paraId="73703055" w14:textId="77777777" w:rsidR="00222814" w:rsidRDefault="00222814" w:rsidP="000156A8">
            <w:pPr>
              <w:keepNext/>
            </w:pPr>
            <w:r>
              <w:rPr>
                <w:noProof/>
              </w:rPr>
              <w:lastRenderedPageBreak/>
              <w:drawing>
                <wp:inline distT="0" distB="0" distL="0" distR="0" wp14:anchorId="401C881C" wp14:editId="219E8300">
                  <wp:extent cx="1371600" cy="1828800"/>
                  <wp:effectExtent l="0" t="0" r="0" b="0"/>
                  <wp:docPr id="22" name="Picture 22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 descr="A picture containing text&#10;&#10;Description automatically generated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FB34A6" w14:textId="685DDFB1" w:rsidR="00222814" w:rsidRDefault="00222814" w:rsidP="000156A8">
            <w:pPr>
              <w:pStyle w:val="Caption"/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>
              <w:rPr>
                <w:noProof/>
              </w:rPr>
              <w:t>17</w:t>
            </w:r>
            <w:r>
              <w:fldChar w:fldCharType="end"/>
            </w:r>
            <w:r w:rsidRPr="000918A7">
              <w:t>: edges shown with a threshold T = 0.13</w:t>
            </w:r>
          </w:p>
        </w:tc>
        <w:tc>
          <w:tcPr>
            <w:tcW w:w="3117" w:type="dxa"/>
          </w:tcPr>
          <w:p w14:paraId="0D1FA33E" w14:textId="77777777" w:rsidR="00222814" w:rsidRDefault="00222814" w:rsidP="000156A8">
            <w:pPr>
              <w:keepNext/>
            </w:pPr>
            <w:r>
              <w:rPr>
                <w:noProof/>
              </w:rPr>
              <w:drawing>
                <wp:inline distT="0" distB="0" distL="0" distR="0" wp14:anchorId="59144EE5" wp14:editId="7B23945C">
                  <wp:extent cx="1371600" cy="1828800"/>
                  <wp:effectExtent l="0" t="0" r="0" b="0"/>
                  <wp:docPr id="23" name="Picture 23" descr="A black and white photo of a person's face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 descr="A black and white photo of a person's face&#10;&#10;Description automatically generated with low confidence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C63A52" w14:textId="4ECEC0A6" w:rsidR="00222814" w:rsidRDefault="00222814" w:rsidP="000156A8">
            <w:pPr>
              <w:pStyle w:val="Caption"/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>
              <w:rPr>
                <w:noProof/>
              </w:rPr>
              <w:t>18</w:t>
            </w:r>
            <w:r>
              <w:fldChar w:fldCharType="end"/>
            </w:r>
            <w:r>
              <w:t>: edges shown with Sobel filter</w:t>
            </w:r>
          </w:p>
        </w:tc>
        <w:tc>
          <w:tcPr>
            <w:tcW w:w="3116" w:type="dxa"/>
          </w:tcPr>
          <w:p w14:paraId="667E8D2C" w14:textId="77777777" w:rsidR="00222814" w:rsidRDefault="00222814" w:rsidP="00222814">
            <w:pPr>
              <w:keepNext/>
            </w:pPr>
            <w:r>
              <w:rPr>
                <w:noProof/>
              </w:rPr>
              <w:drawing>
                <wp:inline distT="0" distB="0" distL="0" distR="0" wp14:anchorId="3B94A5C5" wp14:editId="10ED30C6">
                  <wp:extent cx="1371600" cy="1828800"/>
                  <wp:effectExtent l="0" t="0" r="0" b="0"/>
                  <wp:docPr id="24" name="Picture 24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4" descr="A picture containing text&#10;&#10;Description automatically generated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32C9E0" w14:textId="6EA1FC1C" w:rsidR="00222814" w:rsidRDefault="00222814" w:rsidP="00222814">
            <w:pPr>
              <w:pStyle w:val="Caption"/>
              <w:rPr>
                <w:noProof/>
              </w:rPr>
            </w:pPr>
            <w:r>
              <w:t xml:space="preserve">Figure </w:t>
            </w:r>
            <w:fldSimple w:instr=" SEQ Figure \* ARABIC ">
              <w:r>
                <w:rPr>
                  <w:noProof/>
                </w:rPr>
                <w:t>19</w:t>
              </w:r>
            </w:fldSimple>
            <w:r>
              <w:t>: edges shown with a canny edge detector with sigma = 5</w:t>
            </w:r>
          </w:p>
        </w:tc>
      </w:tr>
    </w:tbl>
    <w:p w14:paraId="74B0A227" w14:textId="77777777" w:rsidR="00222814" w:rsidRPr="0098234C" w:rsidRDefault="00222814" w:rsidP="00222814"/>
    <w:sectPr w:rsidR="00222814" w:rsidRPr="0098234C">
      <w:footerReference w:type="default" r:id="rId23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FFF960" w14:textId="77777777" w:rsidR="007A7CD5" w:rsidRDefault="007A7CD5">
      <w:r>
        <w:separator/>
      </w:r>
    </w:p>
    <w:p w14:paraId="580EC15F" w14:textId="77777777" w:rsidR="007A7CD5" w:rsidRDefault="007A7CD5"/>
  </w:endnote>
  <w:endnote w:type="continuationSeparator" w:id="0">
    <w:p w14:paraId="0497A3B6" w14:textId="77777777" w:rsidR="007A7CD5" w:rsidRDefault="007A7CD5">
      <w:r>
        <w:continuationSeparator/>
      </w:r>
    </w:p>
    <w:p w14:paraId="4870268D" w14:textId="77777777" w:rsidR="007A7CD5" w:rsidRDefault="007A7CD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8DE794" w14:textId="77777777" w:rsidR="009B23A4" w:rsidRDefault="007A7CD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0429C0" w14:textId="77777777" w:rsidR="007A7CD5" w:rsidRDefault="007A7CD5">
      <w:r>
        <w:separator/>
      </w:r>
    </w:p>
    <w:p w14:paraId="4BC2912D" w14:textId="77777777" w:rsidR="007A7CD5" w:rsidRDefault="007A7CD5"/>
  </w:footnote>
  <w:footnote w:type="continuationSeparator" w:id="0">
    <w:p w14:paraId="2B50A011" w14:textId="77777777" w:rsidR="007A7CD5" w:rsidRDefault="007A7CD5">
      <w:r>
        <w:continuationSeparator/>
      </w:r>
    </w:p>
    <w:p w14:paraId="4F196C9E" w14:textId="77777777" w:rsidR="007A7CD5" w:rsidRDefault="007A7CD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FEF5E58"/>
    <w:multiLevelType w:val="hybridMultilevel"/>
    <w:tmpl w:val="5386A1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756BA6"/>
    <w:multiLevelType w:val="hybridMultilevel"/>
    <w:tmpl w:val="24063F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34C"/>
    <w:rsid w:val="00222814"/>
    <w:rsid w:val="007A7CD5"/>
    <w:rsid w:val="0098234C"/>
    <w:rsid w:val="009B23A4"/>
    <w:rsid w:val="00EA7C98"/>
    <w:rsid w:val="00F56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A7EF49"/>
  <w15:chartTrackingRefBased/>
  <w15:docId w15:val="{ECF4EBCC-F7A6-1045-8985-2B766D95E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table" w:styleId="TableGrid">
    <w:name w:val="Table Grid"/>
    <w:basedOn w:val="TableNormal"/>
    <w:uiPriority w:val="39"/>
    <w:rsid w:val="009823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unhideWhenUsed/>
    <w:qFormat/>
    <w:rsid w:val="00F567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footer" Target="footer1.xml"/><Relationship Id="rId10" Type="http://schemas.openxmlformats.org/officeDocument/2006/relationships/image" Target="media/image4.jpe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image" Target="media/image1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ycliu/Library/Containers/com.microsoft.Word/Data/Library/Application%20Support/Microsoft/Office/16.0/DTS/en-US%7b3B839D12-5C6D-4A46-AC5B-7629A52C51DB%7d/%7b17EC4E5D-22EB-0D4B-8573-F2462F66569C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15</TotalTime>
  <Pages>4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Liu, Yuchen</cp:lastModifiedBy>
  <cp:revision>3</cp:revision>
  <dcterms:created xsi:type="dcterms:W3CDTF">2021-09-07T00:37:00Z</dcterms:created>
  <dcterms:modified xsi:type="dcterms:W3CDTF">2021-09-07T00:57:00Z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