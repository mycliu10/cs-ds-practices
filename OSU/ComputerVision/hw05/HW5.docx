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A32EE" w14:textId="20887D95" w:rsidR="00B3000B" w:rsidRDefault="00FE605A" w:rsidP="00FE605A">
      <w:pPr>
        <w:pStyle w:val="Heading1"/>
      </w:pPr>
      <w:r>
        <w:t>HW5</w:t>
      </w:r>
    </w:p>
    <w:p w14:paraId="61470FDF" w14:textId="56AB17E6" w:rsidR="00FE605A" w:rsidRDefault="00FE605A" w:rsidP="00FE605A">
      <w:r>
        <w:t>Problem 1: (applying median filtering and removing small regions) trying threshold tau = 2.0; only showing first 4 images here</w:t>
      </w:r>
    </w:p>
    <w:p w14:paraId="2F46824A" w14:textId="7CC0B010" w:rsidR="00FE605A" w:rsidRDefault="00FE605A" w:rsidP="00FE605A">
      <w:r>
        <w:rPr>
          <w:noProof/>
        </w:rPr>
        <w:drawing>
          <wp:inline distT="0" distB="0" distL="0" distR="0" wp14:anchorId="3DE3D095" wp14:editId="5B7326DD">
            <wp:extent cx="2184400" cy="2921000"/>
            <wp:effectExtent l="0" t="0" r="0" b="0"/>
            <wp:docPr id="1" name="Picture 1" descr="A picture containing outdoor object, firewo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utdoor object, firework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84400" cy="2921000"/>
                    </a:xfrm>
                    <a:prstGeom prst="rect">
                      <a:avLst/>
                    </a:prstGeom>
                  </pic:spPr>
                </pic:pic>
              </a:graphicData>
            </a:graphic>
          </wp:inline>
        </w:drawing>
      </w:r>
      <w:r>
        <w:rPr>
          <w:noProof/>
        </w:rPr>
        <w:drawing>
          <wp:inline distT="0" distB="0" distL="0" distR="0" wp14:anchorId="22CEB30E" wp14:editId="6BA6E1C5">
            <wp:extent cx="2184400" cy="2921000"/>
            <wp:effectExtent l="0" t="0" r="0" b="0"/>
            <wp:docPr id="2" name="Picture 2" descr="A picture containing outdoor object, firewo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 object, firework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84400" cy="2921000"/>
                    </a:xfrm>
                    <a:prstGeom prst="rect">
                      <a:avLst/>
                    </a:prstGeom>
                  </pic:spPr>
                </pic:pic>
              </a:graphicData>
            </a:graphic>
          </wp:inline>
        </w:drawing>
      </w:r>
      <w:r>
        <w:rPr>
          <w:noProof/>
        </w:rPr>
        <w:drawing>
          <wp:inline distT="0" distB="0" distL="0" distR="0" wp14:anchorId="4CD3B450" wp14:editId="7C303B92">
            <wp:extent cx="2184400" cy="2921000"/>
            <wp:effectExtent l="0" t="0" r="0" b="0"/>
            <wp:docPr id="3" name="Picture 3" descr="A picture containing outdoor object, firewo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utdoor object, firework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84400" cy="2921000"/>
                    </a:xfrm>
                    <a:prstGeom prst="rect">
                      <a:avLst/>
                    </a:prstGeom>
                  </pic:spPr>
                </pic:pic>
              </a:graphicData>
            </a:graphic>
          </wp:inline>
        </w:drawing>
      </w:r>
      <w:r>
        <w:rPr>
          <w:noProof/>
        </w:rPr>
        <w:drawing>
          <wp:inline distT="0" distB="0" distL="0" distR="0" wp14:anchorId="18639299" wp14:editId="402BA351">
            <wp:extent cx="2184400" cy="2921000"/>
            <wp:effectExtent l="0" t="0" r="0" b="0"/>
            <wp:docPr id="4" name="Picture 4" descr="A picture containing outdoor object, firewo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outdoor object, firework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84400" cy="2921000"/>
                    </a:xfrm>
                    <a:prstGeom prst="rect">
                      <a:avLst/>
                    </a:prstGeom>
                  </pic:spPr>
                </pic:pic>
              </a:graphicData>
            </a:graphic>
          </wp:inline>
        </w:drawing>
      </w:r>
    </w:p>
    <w:p w14:paraId="072F4A08" w14:textId="0ADAD921" w:rsidR="00FE605A" w:rsidRDefault="00FE605A" w:rsidP="00FE605A"/>
    <w:p w14:paraId="08C88D0D" w14:textId="42B82573" w:rsidR="00FE605A" w:rsidRDefault="00FE605A" w:rsidP="00FE605A">
      <w:r>
        <w:t>Tau = 5.</w:t>
      </w:r>
    </w:p>
    <w:p w14:paraId="2D818A11" w14:textId="088C7FFD" w:rsidR="00FE605A" w:rsidRDefault="00FE605A" w:rsidP="00FE605A">
      <w:r>
        <w:rPr>
          <w:noProof/>
        </w:rPr>
        <w:lastRenderedPageBreak/>
        <w:drawing>
          <wp:inline distT="0" distB="0" distL="0" distR="0" wp14:anchorId="50AA14C8" wp14:editId="395B3823">
            <wp:extent cx="2184400" cy="2921000"/>
            <wp:effectExtent l="0" t="0" r="0" b="0"/>
            <wp:docPr id="5" name="Picture 5" descr="A picture containing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ilhouet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84400" cy="2921000"/>
                    </a:xfrm>
                    <a:prstGeom prst="rect">
                      <a:avLst/>
                    </a:prstGeom>
                  </pic:spPr>
                </pic:pic>
              </a:graphicData>
            </a:graphic>
          </wp:inline>
        </w:drawing>
      </w:r>
      <w:r>
        <w:rPr>
          <w:noProof/>
        </w:rPr>
        <w:drawing>
          <wp:inline distT="0" distB="0" distL="0" distR="0" wp14:anchorId="2D139DB2" wp14:editId="7B8556C6">
            <wp:extent cx="2184400" cy="292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184400" cy="2921000"/>
                    </a:xfrm>
                    <a:prstGeom prst="rect">
                      <a:avLst/>
                    </a:prstGeom>
                  </pic:spPr>
                </pic:pic>
              </a:graphicData>
            </a:graphic>
          </wp:inline>
        </w:drawing>
      </w:r>
      <w:r>
        <w:rPr>
          <w:noProof/>
        </w:rPr>
        <w:drawing>
          <wp:inline distT="0" distB="0" distL="0" distR="0" wp14:anchorId="413C55A6" wp14:editId="455EF5BF">
            <wp:extent cx="2184400" cy="2921000"/>
            <wp:effectExtent l="0" t="0" r="0" b="0"/>
            <wp:docPr id="7" name="Picture 7" descr="A picture containing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ilhouet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84400" cy="2921000"/>
                    </a:xfrm>
                    <a:prstGeom prst="rect">
                      <a:avLst/>
                    </a:prstGeom>
                  </pic:spPr>
                </pic:pic>
              </a:graphicData>
            </a:graphic>
          </wp:inline>
        </w:drawing>
      </w:r>
      <w:r>
        <w:rPr>
          <w:noProof/>
        </w:rPr>
        <w:drawing>
          <wp:inline distT="0" distB="0" distL="0" distR="0" wp14:anchorId="28D74661" wp14:editId="43ED7ACA">
            <wp:extent cx="2184400" cy="2921000"/>
            <wp:effectExtent l="0" t="0" r="0" b="0"/>
            <wp:docPr id="8" name="Picture 8" descr="A picture containing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ilhouet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84400" cy="2921000"/>
                    </a:xfrm>
                    <a:prstGeom prst="rect">
                      <a:avLst/>
                    </a:prstGeom>
                  </pic:spPr>
                </pic:pic>
              </a:graphicData>
            </a:graphic>
          </wp:inline>
        </w:drawing>
      </w:r>
    </w:p>
    <w:p w14:paraId="1116AFE8" w14:textId="0EF61F59" w:rsidR="00FE605A" w:rsidRDefault="00FE605A" w:rsidP="00FE605A"/>
    <w:p w14:paraId="131D453E" w14:textId="62D2480D" w:rsidR="00FE605A" w:rsidRDefault="00FE605A" w:rsidP="00FE605A">
      <w:r>
        <w:t>Tau = 10.</w:t>
      </w:r>
    </w:p>
    <w:p w14:paraId="38230D97" w14:textId="79478A5B" w:rsidR="00FE605A" w:rsidRDefault="00FE605A" w:rsidP="00FE605A">
      <w:r>
        <w:rPr>
          <w:noProof/>
        </w:rPr>
        <w:lastRenderedPageBreak/>
        <w:drawing>
          <wp:inline distT="0" distB="0" distL="0" distR="0" wp14:anchorId="71D49DE5" wp14:editId="798DF5AD">
            <wp:extent cx="2184400" cy="2921000"/>
            <wp:effectExtent l="0" t="0" r="0" b="0"/>
            <wp:docPr id="9" name="Picture 9" descr="A picture containing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ilhouet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84400" cy="2921000"/>
                    </a:xfrm>
                    <a:prstGeom prst="rect">
                      <a:avLst/>
                    </a:prstGeom>
                  </pic:spPr>
                </pic:pic>
              </a:graphicData>
            </a:graphic>
          </wp:inline>
        </w:drawing>
      </w:r>
      <w:r>
        <w:rPr>
          <w:noProof/>
        </w:rPr>
        <w:drawing>
          <wp:inline distT="0" distB="0" distL="0" distR="0" wp14:anchorId="1F5FC585" wp14:editId="5616D82B">
            <wp:extent cx="2184400" cy="2921000"/>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4400" cy="2921000"/>
                    </a:xfrm>
                    <a:prstGeom prst="rect">
                      <a:avLst/>
                    </a:prstGeom>
                  </pic:spPr>
                </pic:pic>
              </a:graphicData>
            </a:graphic>
          </wp:inline>
        </w:drawing>
      </w:r>
      <w:r>
        <w:rPr>
          <w:noProof/>
        </w:rPr>
        <w:drawing>
          <wp:inline distT="0" distB="0" distL="0" distR="0" wp14:anchorId="75D78513" wp14:editId="456FE03C">
            <wp:extent cx="2184400" cy="292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2184400" cy="2921000"/>
                    </a:xfrm>
                    <a:prstGeom prst="rect">
                      <a:avLst/>
                    </a:prstGeom>
                  </pic:spPr>
                </pic:pic>
              </a:graphicData>
            </a:graphic>
          </wp:inline>
        </w:drawing>
      </w:r>
      <w:r>
        <w:rPr>
          <w:noProof/>
        </w:rPr>
        <w:drawing>
          <wp:inline distT="0" distB="0" distL="0" distR="0" wp14:anchorId="08E5BD18" wp14:editId="113D5737">
            <wp:extent cx="2184400" cy="292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2184400" cy="2921000"/>
                    </a:xfrm>
                    <a:prstGeom prst="rect">
                      <a:avLst/>
                    </a:prstGeom>
                  </pic:spPr>
                </pic:pic>
              </a:graphicData>
            </a:graphic>
          </wp:inline>
        </w:drawing>
      </w:r>
    </w:p>
    <w:p w14:paraId="4893B9CC" w14:textId="77AE386B" w:rsidR="00FE605A" w:rsidRDefault="00FE605A" w:rsidP="00FE605A"/>
    <w:p w14:paraId="2826A834" w14:textId="7D9EECB8" w:rsidR="00FE605A" w:rsidRDefault="00FE605A" w:rsidP="00FE605A">
      <w:r>
        <w:t>With tau = 5.0, the results are optimal hence the same threshold will be used for the following problem.</w:t>
      </w:r>
    </w:p>
    <w:p w14:paraId="71B759F4" w14:textId="3A068B9C" w:rsidR="00FE605A" w:rsidRDefault="00FE605A" w:rsidP="00FE605A">
      <w:r>
        <w:t>Problem 2: MEI and MHI results are below,</w:t>
      </w:r>
    </w:p>
    <w:p w14:paraId="4CCB0B24" w14:textId="61235827" w:rsidR="00FE605A" w:rsidRDefault="00FE605A" w:rsidP="00FE605A">
      <w:r>
        <w:rPr>
          <w:noProof/>
        </w:rPr>
        <w:lastRenderedPageBreak/>
        <w:drawing>
          <wp:inline distT="0" distB="0" distL="0" distR="0" wp14:anchorId="339557CF" wp14:editId="53C588B0">
            <wp:extent cx="2184400" cy="292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2184400" cy="2921000"/>
                    </a:xfrm>
                    <a:prstGeom prst="rect">
                      <a:avLst/>
                    </a:prstGeom>
                  </pic:spPr>
                </pic:pic>
              </a:graphicData>
            </a:graphic>
          </wp:inline>
        </w:drawing>
      </w:r>
      <w:r>
        <w:rPr>
          <w:noProof/>
        </w:rPr>
        <w:drawing>
          <wp:inline distT="0" distB="0" distL="0" distR="0" wp14:anchorId="261B5B85" wp14:editId="5C19B436">
            <wp:extent cx="2184400" cy="292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2184400" cy="2921000"/>
                    </a:xfrm>
                    <a:prstGeom prst="rect">
                      <a:avLst/>
                    </a:prstGeom>
                  </pic:spPr>
                </pic:pic>
              </a:graphicData>
            </a:graphic>
          </wp:inline>
        </w:drawing>
      </w:r>
    </w:p>
    <w:p w14:paraId="23F9B686" w14:textId="1E46AACB" w:rsidR="00FE605A" w:rsidRDefault="00FE605A" w:rsidP="00FE605A">
      <w:r>
        <w:t>Moments:</w:t>
      </w:r>
    </w:p>
    <w:p w14:paraId="2C34D88E" w14:textId="7A757711" w:rsidR="00FE605A" w:rsidRDefault="00FE605A" w:rsidP="00FE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rPr>
      </w:pPr>
      <w:r>
        <w:t>MEI:</w:t>
      </w:r>
      <w:r w:rsidRPr="00FE605A">
        <w:rPr>
          <w:rFonts w:ascii="Menlo" w:hAnsi="Menlo" w:cs="Menlo"/>
          <w:color w:val="000000"/>
          <w:sz w:val="22"/>
          <w:szCs w:val="22"/>
        </w:rPr>
        <w:t xml:space="preserve"> </w:t>
      </w:r>
      <w:r>
        <w:rPr>
          <w:rFonts w:ascii="Menlo" w:hAnsi="Menlo" w:cs="Menlo"/>
          <w:color w:val="000000"/>
          <w:sz w:val="22"/>
          <w:szCs w:val="22"/>
        </w:rPr>
        <w:t>[0.08722013960860057, 0.00041496852353821895, -0.011775202957566505, 0.008408659691687592, 0.12284102921948692, -0.006071683150264452, 0.003988965805995655]</w:t>
      </w:r>
    </w:p>
    <w:p w14:paraId="0765BB52" w14:textId="77777777" w:rsidR="00FE605A" w:rsidRDefault="00FE605A" w:rsidP="00FE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rPr>
      </w:pPr>
    </w:p>
    <w:p w14:paraId="02648845" w14:textId="19D60343" w:rsidR="00FE605A" w:rsidRDefault="00FE605A" w:rsidP="00FE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rPr>
      </w:pPr>
      <w:r>
        <w:rPr>
          <w:rFonts w:ascii="Menlo" w:hAnsi="Menlo" w:cs="Menlo"/>
          <w:color w:val="000000"/>
          <w:sz w:val="22"/>
          <w:szCs w:val="22"/>
        </w:rPr>
        <w:t xml:space="preserve">MHI: </w:t>
      </w:r>
      <w:r>
        <w:rPr>
          <w:rFonts w:ascii="Menlo" w:hAnsi="Menlo" w:cs="Menlo"/>
          <w:color w:val="000000"/>
          <w:sz w:val="22"/>
          <w:szCs w:val="22"/>
        </w:rPr>
        <w:t>[0.12183027371438664, 0.027301226307252305, 0.017811965660829654, 0.035814736622998465, 0.30047266245283566, 0.012759722363312836, -0.04330896564539259]</w:t>
      </w:r>
    </w:p>
    <w:p w14:paraId="1812FD06" w14:textId="4247F0FD" w:rsidR="00FE605A" w:rsidRDefault="00FE605A" w:rsidP="00FE605A"/>
    <w:p w14:paraId="5CF4F6F8" w14:textId="00DB2E50" w:rsidR="00FE605A" w:rsidRDefault="00FE605A" w:rsidP="00FE605A">
      <w:r>
        <w:t>Problem 3:</w:t>
      </w:r>
    </w:p>
    <w:p w14:paraId="6BEC9317" w14:textId="4CE22BE3" w:rsidR="00FE605A" w:rsidRDefault="00FE605A" w:rsidP="00FE605A">
      <w:r>
        <w:t>The motion of the 4 sides is detected and shown to be moving either vertically or horizontally which is not exactly the direction the whole geometry is moving. Because the spatial derivates window is not large enough to detect the whole box moving.</w:t>
      </w:r>
    </w:p>
    <w:p w14:paraId="7303580E" w14:textId="77777777" w:rsidR="00FE605A" w:rsidRDefault="00FE605A" w:rsidP="00FE605A"/>
    <w:p w14:paraId="738C651D" w14:textId="61E97DF0" w:rsidR="00FE605A" w:rsidRDefault="00FE605A" w:rsidP="00FE605A">
      <w:r>
        <w:t>Only the top left and bottom right edges show the correct moving directions. The other two edges have the opposite directions (I don’t know why)</w:t>
      </w:r>
    </w:p>
    <w:p w14:paraId="0E9660A6" w14:textId="060F0ECD" w:rsidR="00FE605A" w:rsidRPr="00FE605A" w:rsidRDefault="00FE605A" w:rsidP="00FE605A">
      <w:r>
        <w:rPr>
          <w:noProof/>
        </w:rPr>
        <w:lastRenderedPageBreak/>
        <w:drawing>
          <wp:inline distT="0" distB="0" distL="0" distR="0" wp14:anchorId="0AB78014" wp14:editId="0F9922DD">
            <wp:extent cx="5842000" cy="4381500"/>
            <wp:effectExtent l="0" t="0" r="0" b="0"/>
            <wp:docPr id="15" name="Picture 1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 squar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sectPr w:rsidR="00FE605A" w:rsidRPr="00FE605A">
      <w:footerReference w:type="default" r:id="rId22"/>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36BA3" w14:textId="77777777" w:rsidR="00B2031B" w:rsidRDefault="00B2031B">
      <w:r>
        <w:separator/>
      </w:r>
    </w:p>
    <w:p w14:paraId="01F53365" w14:textId="77777777" w:rsidR="00B2031B" w:rsidRDefault="00B2031B"/>
  </w:endnote>
  <w:endnote w:type="continuationSeparator" w:id="0">
    <w:p w14:paraId="33CF6468" w14:textId="77777777" w:rsidR="00B2031B" w:rsidRDefault="00B2031B">
      <w:r>
        <w:continuationSeparator/>
      </w:r>
    </w:p>
    <w:p w14:paraId="364BC4F8" w14:textId="77777777" w:rsidR="00B2031B" w:rsidRDefault="00B203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3A89FF17" w14:textId="77777777" w:rsidR="00B3000B" w:rsidRDefault="00B2031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08C04" w14:textId="77777777" w:rsidR="00B2031B" w:rsidRDefault="00B2031B">
      <w:r>
        <w:separator/>
      </w:r>
    </w:p>
    <w:p w14:paraId="00684C3A" w14:textId="77777777" w:rsidR="00B2031B" w:rsidRDefault="00B2031B"/>
  </w:footnote>
  <w:footnote w:type="continuationSeparator" w:id="0">
    <w:p w14:paraId="2465B08B" w14:textId="77777777" w:rsidR="00B2031B" w:rsidRDefault="00B2031B">
      <w:r>
        <w:continuationSeparator/>
      </w:r>
    </w:p>
    <w:p w14:paraId="6C329292" w14:textId="77777777" w:rsidR="00B2031B" w:rsidRDefault="00B2031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7E18D5"/>
    <w:multiLevelType w:val="hybridMultilevel"/>
    <w:tmpl w:val="14B4A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5A"/>
    <w:rsid w:val="00B2031B"/>
    <w:rsid w:val="00B3000B"/>
    <w:rsid w:val="00FE6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B4220"/>
  <w15:chartTrackingRefBased/>
  <w15:docId w15:val="{B4467CBC-E5A5-7745-9952-EFD1360F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cliu/Library/Containers/com.microsoft.Word/Data/Library/Application%20Support/Microsoft/Office/16.0/DTS/en-US%7b3B839D12-5C6D-4A46-AC5B-7629A52C51DB%7d/%7b17EC4E5D-22EB-0D4B-8573-F2462F66569C%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10</TotalTime>
  <Pages>5</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Liu, Yuchen</cp:lastModifiedBy>
  <cp:revision>1</cp:revision>
  <dcterms:created xsi:type="dcterms:W3CDTF">2021-09-28T01:13:00Z</dcterms:created>
  <dcterms:modified xsi:type="dcterms:W3CDTF">2021-09-28T01:27:00Z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