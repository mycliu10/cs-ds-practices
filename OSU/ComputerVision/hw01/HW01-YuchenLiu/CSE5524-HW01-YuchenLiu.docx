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190F" w14:textId="0A9FA6C5" w:rsidR="00651F1E" w:rsidRDefault="00314BBA">
      <w:pPr>
        <w:pStyle w:val="Heading1"/>
      </w:pPr>
      <w:r>
        <w:t>HW01</w:t>
      </w:r>
    </w:p>
    <w:p w14:paraId="23346CBA" w14:textId="53BBC46F" w:rsidR="00651F1E" w:rsidRPr="00314BBA" w:rsidRDefault="00314BBA" w:rsidP="00314BBA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314BBA">
        <w:rPr>
          <w:color w:val="000000" w:themeColor="text1"/>
        </w:rPr>
        <w:t>The gray and RGB images are read and shown as below,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0"/>
      </w:tblGrid>
      <w:tr w:rsidR="00314BBA" w:rsidRPr="00314BBA" w14:paraId="78CD7D6A" w14:textId="77777777" w:rsidTr="00314BBA">
        <w:tc>
          <w:tcPr>
            <w:tcW w:w="4765" w:type="dxa"/>
          </w:tcPr>
          <w:p w14:paraId="59E04A31" w14:textId="77777777" w:rsidR="00314BBA" w:rsidRPr="00314BBA" w:rsidRDefault="00314BBA" w:rsidP="00314BBA">
            <w:pPr>
              <w:pStyle w:val="ListBullet"/>
              <w:keepNext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 w:rsidRPr="00314BBA">
              <w:rPr>
                <w:noProof/>
                <w:color w:val="000000" w:themeColor="text1"/>
              </w:rPr>
              <w:drawing>
                <wp:inline distT="0" distB="0" distL="0" distR="0" wp14:anchorId="0E0E4BA8" wp14:editId="5579159E">
                  <wp:extent cx="1371600" cy="2286000"/>
                  <wp:effectExtent l="0" t="0" r="0" b="0"/>
                  <wp:docPr id="7" name="Picture 7" descr="A group of football player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group of football players&#10;&#10;Description automatically generated with low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0DCFF" w14:textId="2D59D0DC" w:rsidR="00314BBA" w:rsidRPr="00314BBA" w:rsidRDefault="00314BBA" w:rsidP="00314BBA">
            <w:pPr>
              <w:pStyle w:val="Caption"/>
              <w:jc w:val="center"/>
              <w:rPr>
                <w:color w:val="000000" w:themeColor="text1"/>
              </w:rPr>
            </w:pPr>
            <w:r w:rsidRPr="00314BBA">
              <w:rPr>
                <w:color w:val="000000" w:themeColor="text1"/>
              </w:rPr>
              <w:t xml:space="preserve">Figure </w:t>
            </w:r>
            <w:r w:rsidRPr="00314BBA">
              <w:rPr>
                <w:color w:val="000000" w:themeColor="text1"/>
              </w:rPr>
              <w:fldChar w:fldCharType="begin"/>
            </w:r>
            <w:r w:rsidRPr="00314BBA">
              <w:rPr>
                <w:color w:val="000000" w:themeColor="text1"/>
              </w:rPr>
              <w:instrText xml:space="preserve"> SEQ Figure \* ARABIC </w:instrText>
            </w:r>
            <w:r w:rsidRPr="00314BBA"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1</w:t>
            </w:r>
            <w:r w:rsidRPr="00314BBA">
              <w:rPr>
                <w:color w:val="000000" w:themeColor="text1"/>
              </w:rPr>
              <w:fldChar w:fldCharType="end"/>
            </w:r>
            <w:r w:rsidRPr="00314BBA">
              <w:rPr>
                <w:color w:val="000000" w:themeColor="text1"/>
              </w:rPr>
              <w:t>: Gray image</w:t>
            </w:r>
          </w:p>
        </w:tc>
        <w:tc>
          <w:tcPr>
            <w:tcW w:w="4770" w:type="dxa"/>
          </w:tcPr>
          <w:p w14:paraId="731B94C2" w14:textId="77777777" w:rsidR="00314BBA" w:rsidRDefault="00314BBA" w:rsidP="00314BBA">
            <w:pPr>
              <w:pStyle w:val="ListBullet"/>
              <w:keepNext/>
              <w:numPr>
                <w:ilvl w:val="0"/>
                <w:numId w:val="0"/>
              </w:numPr>
              <w:jc w:val="center"/>
            </w:pPr>
            <w:r w:rsidRPr="00314BBA">
              <w:rPr>
                <w:noProof/>
                <w:color w:val="000000" w:themeColor="text1"/>
              </w:rPr>
              <w:drawing>
                <wp:inline distT="0" distB="0" distL="0" distR="0" wp14:anchorId="6E1A876C" wp14:editId="0ACA211D">
                  <wp:extent cx="1371600" cy="2286000"/>
                  <wp:effectExtent l="0" t="0" r="0" b="0"/>
                  <wp:docPr id="2" name="Picture 2" descr="A picture containing text, person, player, out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person, player, outdoo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AC9D4" w14:textId="0B11F84D" w:rsidR="00314BBA" w:rsidRPr="00314BBA" w:rsidRDefault="00314BBA" w:rsidP="00314BBA">
            <w:pPr>
              <w:pStyle w:val="Caption"/>
              <w:jc w:val="center"/>
              <w:rPr>
                <w:color w:val="000000" w:themeColor="text1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RGB image</w:t>
            </w:r>
          </w:p>
        </w:tc>
      </w:tr>
    </w:tbl>
    <w:p w14:paraId="3FFFE24D" w14:textId="19C794C3" w:rsidR="00314BBA" w:rsidRDefault="00314BBA" w:rsidP="00314BBA">
      <w:pPr>
        <w:pStyle w:val="ListBullet"/>
        <w:numPr>
          <w:ilvl w:val="0"/>
          <w:numId w:val="0"/>
        </w:numPr>
      </w:pPr>
    </w:p>
    <w:p w14:paraId="69B35DAC" w14:textId="703156DF" w:rsidR="00314BBA" w:rsidRPr="00314BBA" w:rsidRDefault="00314BBA" w:rsidP="00314BBA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314BBA">
        <w:rPr>
          <w:color w:val="000000" w:themeColor="text1"/>
        </w:rPr>
        <w:t>Converted gray image from RGB</w:t>
      </w:r>
      <w:r>
        <w:rPr>
          <w:color w:val="000000" w:themeColor="text1"/>
        </w:rPr>
        <w:t xml:space="preserve"> is displayed,</w:t>
      </w:r>
    </w:p>
    <w:p w14:paraId="60D7CAC0" w14:textId="77777777" w:rsidR="00314BBA" w:rsidRDefault="00314BBA" w:rsidP="00314BBA">
      <w:pPr>
        <w:pStyle w:val="Heading2"/>
        <w:jc w:val="center"/>
      </w:pPr>
      <w:r>
        <w:rPr>
          <w:noProof/>
        </w:rPr>
        <w:drawing>
          <wp:inline distT="0" distB="0" distL="0" distR="0" wp14:anchorId="772F54FE" wp14:editId="6DDC9945">
            <wp:extent cx="1371600" cy="2286000"/>
            <wp:effectExtent l="0" t="0" r="0" b="0"/>
            <wp:docPr id="8" name="Picture 8" descr="A group of football play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oup of football players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221B" w14:textId="172CC62B" w:rsidR="00314BBA" w:rsidRDefault="00314BBA" w:rsidP="00314BB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Gray image converted from RGB</w:t>
      </w:r>
    </w:p>
    <w:p w14:paraId="7BF8B394" w14:textId="4BB6B9D6" w:rsidR="00314BBA" w:rsidRPr="00314BBA" w:rsidRDefault="00314BBA">
      <w:pPr>
        <w:pStyle w:val="Heading2"/>
        <w:rPr>
          <w:color w:val="000000" w:themeColor="text1"/>
        </w:rPr>
      </w:pPr>
      <w:r>
        <w:rPr>
          <w:color w:val="000000" w:themeColor="text1"/>
        </w:rPr>
        <w:lastRenderedPageBreak/>
        <w:t>Created checker image is as follows,</w:t>
      </w:r>
    </w:p>
    <w:p w14:paraId="604122E5" w14:textId="77777777" w:rsidR="00314BBA" w:rsidRDefault="00314BBA" w:rsidP="00314BBA">
      <w:pPr>
        <w:pStyle w:val="Heading2"/>
        <w:jc w:val="center"/>
      </w:pPr>
      <w:r>
        <w:rPr>
          <w:noProof/>
        </w:rPr>
        <w:drawing>
          <wp:inline distT="0" distB="0" distL="0" distR="0" wp14:anchorId="7607E758" wp14:editId="28432344">
            <wp:extent cx="914400" cy="914400"/>
            <wp:effectExtent l="0" t="0" r="0" b="0"/>
            <wp:docPr id="5" name="Picture 5" descr="A black and white checkere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white checkered flo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DC03" w14:textId="62DEC47F" w:rsidR="00651F1E" w:rsidRDefault="00314BBA" w:rsidP="00314BB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Checker image</w:t>
      </w:r>
    </w:p>
    <w:p w14:paraId="17253081" w14:textId="3026F52E" w:rsidR="00314BBA" w:rsidRDefault="00314BBA" w:rsidP="00314BBA">
      <w:proofErr w:type="spellStart"/>
      <w:r>
        <w:t>Attatched</w:t>
      </w:r>
      <w:proofErr w:type="spellEnd"/>
      <w:r>
        <w:t xml:space="preserve"> Python3 code:</w:t>
      </w:r>
    </w:p>
    <w:p w14:paraId="7B55C748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3E2FF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matplotlib.pyplot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plt</w:t>
      </w:r>
      <w:proofErr w:type="spellEnd"/>
    </w:p>
    <w:p w14:paraId="24CB0E04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3E2FF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EBEF18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np</w:t>
      </w:r>
    </w:p>
    <w:p w14:paraId="1CE588D8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3E2FF"/>
          <w:sz w:val="22"/>
          <w:szCs w:val="22"/>
        </w:rPr>
        <w:t>from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skimage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63E2FF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color</w:t>
      </w:r>
    </w:p>
    <w:p w14:paraId="2CBF94B2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4CB83C6B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2F4F1"/>
          <w:sz w:val="22"/>
          <w:szCs w:val="22"/>
        </w:rPr>
        <w:t># ----------------------------------------------- #</w:t>
      </w:r>
    </w:p>
    <w:p w14:paraId="52F2A0D9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filename_grey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FB1EFF"/>
          <w:sz w:val="22"/>
          <w:szCs w:val="22"/>
        </w:rPr>
        <w:t>"buckeyes_gray.bmp"</w:t>
      </w:r>
    </w:p>
    <w:p w14:paraId="411185B7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filename_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rgb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FB1EFF"/>
          <w:sz w:val="22"/>
          <w:szCs w:val="22"/>
        </w:rPr>
        <w:t>"buckeyes_rgb.bmp"</w:t>
      </w:r>
    </w:p>
    <w:p w14:paraId="58439200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3344DFA5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74448804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2F4F1"/>
          <w:sz w:val="22"/>
          <w:szCs w:val="22"/>
        </w:rPr>
        <w:t># Part 1 #</w:t>
      </w:r>
    </w:p>
    <w:p w14:paraId="042301CF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img_grey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plt.imread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filename_grey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E091B85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plt.imshow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img_grey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FB1EFF"/>
          <w:sz w:val="22"/>
          <w:szCs w:val="22"/>
        </w:rPr>
        <w:t>"gray"</w:t>
      </w:r>
      <w:r>
        <w:rPr>
          <w:rFonts w:ascii="Menlo" w:hAnsi="Menlo" w:cs="Menlo"/>
          <w:color w:val="000000"/>
          <w:sz w:val="22"/>
          <w:szCs w:val="22"/>
        </w:rPr>
        <w:t>, aspect=</w:t>
      </w:r>
      <w:r>
        <w:rPr>
          <w:rFonts w:ascii="Menlo" w:hAnsi="Menlo" w:cs="Menlo"/>
          <w:color w:val="FB1EFF"/>
          <w:sz w:val="22"/>
          <w:szCs w:val="22"/>
        </w:rPr>
        <w:t>"equal"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E71956E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767E8E2D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plt.imsave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FB1EFF"/>
          <w:sz w:val="22"/>
          <w:szCs w:val="22"/>
        </w:rPr>
        <w:t>"buckeyes_gray.jpg"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img_grey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FB1EFF"/>
          <w:sz w:val="22"/>
          <w:szCs w:val="22"/>
        </w:rPr>
        <w:t>"gray"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0213FCB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46993ADE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img_rgb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plt.imread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filename_rgb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F7434AE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plt.imshow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img_rgb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aspect=</w:t>
      </w:r>
      <w:r>
        <w:rPr>
          <w:rFonts w:ascii="Menlo" w:hAnsi="Menlo" w:cs="Menlo"/>
          <w:color w:val="FB1EFF"/>
          <w:sz w:val="22"/>
          <w:szCs w:val="22"/>
        </w:rPr>
        <w:t>"equal"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815F5D7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D85120B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plt.imsave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FB1EFF"/>
          <w:sz w:val="22"/>
          <w:szCs w:val="22"/>
        </w:rPr>
        <w:t>"buckeyes_rgb.jpg"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img_rgb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5122124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438E2058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3E7BA7A3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2F4F1"/>
          <w:sz w:val="22"/>
          <w:szCs w:val="22"/>
        </w:rPr>
        <w:t># Part 2 #</w:t>
      </w:r>
    </w:p>
    <w:p w14:paraId="28DADFA0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img_grey_converted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color.rgb</w:t>
      </w:r>
      <w:proofErr w:type="gramEnd"/>
      <w:r>
        <w:rPr>
          <w:rFonts w:ascii="Menlo" w:hAnsi="Menlo" w:cs="Menlo"/>
          <w:color w:val="000000"/>
          <w:sz w:val="22"/>
          <w:szCs w:val="22"/>
        </w:rPr>
        <w:t>2gray(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img_rgb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FC1B492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plt.imshow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img_grey_converted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FB1EFF"/>
          <w:sz w:val="22"/>
          <w:szCs w:val="22"/>
        </w:rPr>
        <w:t>"gray"</w:t>
      </w:r>
      <w:r>
        <w:rPr>
          <w:rFonts w:ascii="Menlo" w:hAnsi="Menlo" w:cs="Menlo"/>
          <w:color w:val="000000"/>
          <w:sz w:val="22"/>
          <w:szCs w:val="22"/>
        </w:rPr>
        <w:t>, aspect=</w:t>
      </w:r>
      <w:r>
        <w:rPr>
          <w:rFonts w:ascii="Menlo" w:hAnsi="Menlo" w:cs="Menlo"/>
          <w:color w:val="FB1EFF"/>
          <w:sz w:val="22"/>
          <w:szCs w:val="22"/>
        </w:rPr>
        <w:t>"equal"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5392EC3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2DC3D412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plt.imsave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FB1EFF"/>
          <w:sz w:val="22"/>
          <w:szCs w:val="22"/>
        </w:rPr>
        <w:t>"buckeyes_gray_convertded.bmp"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img_grey_converted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FB1EFF"/>
          <w:sz w:val="22"/>
          <w:szCs w:val="22"/>
        </w:rPr>
        <w:t>"gray"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CAB794D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695952BE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</w:p>
    <w:p w14:paraId="22C81FB6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2F4F1"/>
          <w:sz w:val="22"/>
          <w:szCs w:val="22"/>
        </w:rPr>
        <w:t># Part 3 #</w:t>
      </w:r>
    </w:p>
    <w:p w14:paraId="7275570A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np.zeros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([</w:t>
      </w:r>
      <w:r>
        <w:rPr>
          <w:rFonts w:ascii="Menlo" w:hAnsi="Menlo" w:cs="Menlo"/>
          <w:color w:val="FB1EF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FB1EF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14:paraId="1A99173E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np.ones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([</w:t>
      </w:r>
      <w:r>
        <w:rPr>
          <w:rFonts w:ascii="Menlo" w:hAnsi="Menlo" w:cs="Menlo"/>
          <w:color w:val="FB1EF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FB1EF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]) * </w:t>
      </w:r>
      <w:r>
        <w:rPr>
          <w:rFonts w:ascii="Menlo" w:hAnsi="Menlo" w:cs="Menlo"/>
          <w:color w:val="FB1EFF"/>
          <w:sz w:val="22"/>
          <w:szCs w:val="22"/>
        </w:rPr>
        <w:t>255</w:t>
      </w:r>
    </w:p>
    <w:p w14:paraId="7E1D5BB1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r1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np.concatenate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zblock,oblock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], axis=</w:t>
      </w:r>
      <w:r>
        <w:rPr>
          <w:rFonts w:ascii="Menlo" w:hAnsi="Menlo" w:cs="Menlo"/>
          <w:color w:val="FB1EF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)</w:t>
      </w:r>
    </w:p>
    <w:p w14:paraId="4753A204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r2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np.concatenate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oblock,zblock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], axis=</w:t>
      </w:r>
      <w:r>
        <w:rPr>
          <w:rFonts w:ascii="Menlo" w:hAnsi="Menlo" w:cs="Menlo"/>
          <w:color w:val="FB1EF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)</w:t>
      </w:r>
    </w:p>
    <w:p w14:paraId="6E7B5216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pattern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np.concatenate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 [r1,r2], axis=</w:t>
      </w:r>
      <w:r>
        <w:rPr>
          <w:rFonts w:ascii="Menlo" w:hAnsi="Menlo" w:cs="Menlo"/>
          <w:color w:val="FB1EF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)</w:t>
      </w:r>
    </w:p>
    <w:p w14:paraId="0C08FFA5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img_checker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np.tile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(pattern, [</w:t>
      </w:r>
      <w:r>
        <w:rPr>
          <w:rFonts w:ascii="Menlo" w:hAnsi="Menlo" w:cs="Menlo"/>
          <w:color w:val="FB1EF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FB1EF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14:paraId="504414EA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plt.imshow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img_checker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FB1EFF"/>
          <w:sz w:val="22"/>
          <w:szCs w:val="22"/>
        </w:rPr>
        <w:t>"gray"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EE322C8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plt.show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4ABA4153" w14:textId="77777777" w:rsidR="00314BBA" w:rsidRDefault="00314BBA" w:rsidP="00314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plt.imsave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FB1EFF"/>
          <w:sz w:val="22"/>
          <w:szCs w:val="22"/>
        </w:rPr>
        <w:t>"checkerIm.bmp"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img_checker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FB1EFF"/>
          <w:sz w:val="22"/>
          <w:szCs w:val="22"/>
        </w:rPr>
        <w:t>"gray"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810CD76" w14:textId="77777777" w:rsidR="00314BBA" w:rsidRPr="00314BBA" w:rsidRDefault="00314BBA" w:rsidP="00314BBA"/>
    <w:sectPr w:rsidR="00314BBA" w:rsidRPr="00314BBA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FE1F" w14:textId="77777777" w:rsidR="00487B17" w:rsidRDefault="00487B17">
      <w:r>
        <w:separator/>
      </w:r>
    </w:p>
    <w:p w14:paraId="0742AB8E" w14:textId="77777777" w:rsidR="00487B17" w:rsidRDefault="00487B17"/>
  </w:endnote>
  <w:endnote w:type="continuationSeparator" w:id="0">
    <w:p w14:paraId="01607393" w14:textId="77777777" w:rsidR="00487B17" w:rsidRDefault="00487B17">
      <w:r>
        <w:continuationSeparator/>
      </w:r>
    </w:p>
    <w:p w14:paraId="6C3E8FF6" w14:textId="77777777" w:rsidR="00487B17" w:rsidRDefault="00487B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F1B6B" w14:textId="77777777" w:rsidR="00651F1E" w:rsidRDefault="00487B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04F13" w14:textId="77777777" w:rsidR="00487B17" w:rsidRDefault="00487B17">
      <w:r>
        <w:separator/>
      </w:r>
    </w:p>
    <w:p w14:paraId="468688CF" w14:textId="77777777" w:rsidR="00487B17" w:rsidRDefault="00487B17"/>
  </w:footnote>
  <w:footnote w:type="continuationSeparator" w:id="0">
    <w:p w14:paraId="25F349E3" w14:textId="77777777" w:rsidR="00487B17" w:rsidRDefault="00487B17">
      <w:r>
        <w:continuationSeparator/>
      </w:r>
    </w:p>
    <w:p w14:paraId="01664736" w14:textId="77777777" w:rsidR="00487B17" w:rsidRDefault="00487B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BA"/>
    <w:rsid w:val="00314BBA"/>
    <w:rsid w:val="00487B17"/>
    <w:rsid w:val="006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E90B5"/>
  <w15:chartTrackingRefBased/>
  <w15:docId w15:val="{DA8649A4-8725-E74C-BC38-1D8C30C6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31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cliu/Library/Containers/com.microsoft.Word/Data/Library/Application%20Support/Microsoft/Office/16.0/DTS/en-US%7b3B839D12-5C6D-4A46-AC5B-7629A52C51DB%7d/%7b17EC4E5D-22EB-0D4B-8573-F2462F66569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Liu, Yuchen</cp:lastModifiedBy>
  <cp:revision>1</cp:revision>
  <dcterms:created xsi:type="dcterms:W3CDTF">2021-08-27T02:12:00Z</dcterms:created>
  <dcterms:modified xsi:type="dcterms:W3CDTF">2021-08-27T02:28:00Z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